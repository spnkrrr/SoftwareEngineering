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B3D1" w14:textId="58055D0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321FEF">
        <w:t>&lt;Arithmetic Expressions HTML Page&gt;</w:t>
      </w:r>
      <w:r w:rsidRPr="00C26778">
        <w:fldChar w:fldCharType="end"/>
      </w:r>
    </w:p>
    <w:p w14:paraId="37004DBD" w14:textId="77777777" w:rsidR="00E918C5" w:rsidRPr="00C26778" w:rsidRDefault="00000000">
      <w:pPr>
        <w:pStyle w:val="Title"/>
        <w:jc w:val="right"/>
      </w:pPr>
      <w:fldSimple w:instr=" TITLE  \* MERGEFORMAT ">
        <w:r w:rsidR="00321FEF">
          <w:t>Software Development Plan</w:t>
        </w:r>
      </w:fldSimple>
    </w:p>
    <w:p w14:paraId="21B32C52" w14:textId="77777777" w:rsidR="00E918C5" w:rsidRPr="00C26778" w:rsidRDefault="00E918C5">
      <w:pPr>
        <w:pStyle w:val="Title"/>
        <w:jc w:val="right"/>
        <w:rPr>
          <w:sz w:val="28"/>
        </w:rPr>
      </w:pPr>
      <w:r w:rsidRPr="00C26778">
        <w:rPr>
          <w:sz w:val="28"/>
        </w:rPr>
        <w:t>Version &lt;1.0&gt;</w:t>
      </w:r>
    </w:p>
    <w:p w14:paraId="71B80567" w14:textId="77777777" w:rsidR="00E918C5" w:rsidRPr="00C26778" w:rsidRDefault="00E918C5">
      <w:pPr>
        <w:pStyle w:val="Title"/>
        <w:rPr>
          <w:sz w:val="28"/>
        </w:rPr>
      </w:pPr>
    </w:p>
    <w:p w14:paraId="3BB4226D" w14:textId="77777777" w:rsidR="00E918C5" w:rsidRPr="00C26778" w:rsidRDefault="00E918C5"/>
    <w:p w14:paraId="0899798E"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2D8FAC8"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1974FD" w14:textId="77777777" w:rsidR="00E918C5" w:rsidRPr="00C26778" w:rsidRDefault="00E918C5">
      <w:pPr>
        <w:pStyle w:val="BodyText"/>
      </w:pPr>
    </w:p>
    <w:p w14:paraId="40A9FFCE" w14:textId="77777777" w:rsidR="00E918C5" w:rsidRPr="00C26778" w:rsidRDefault="00E918C5">
      <w:pPr>
        <w:sectPr w:rsidR="00E918C5" w:rsidRPr="00C2677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4C74FE9"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71DD7DB" w14:textId="77777777">
        <w:tc>
          <w:tcPr>
            <w:tcW w:w="2304" w:type="dxa"/>
          </w:tcPr>
          <w:p w14:paraId="7D5181D2" w14:textId="77777777" w:rsidR="00E918C5" w:rsidRPr="00C26778" w:rsidRDefault="00E918C5">
            <w:pPr>
              <w:pStyle w:val="Tabletext"/>
              <w:jc w:val="center"/>
              <w:rPr>
                <w:b/>
              </w:rPr>
            </w:pPr>
            <w:r w:rsidRPr="00C26778">
              <w:rPr>
                <w:b/>
              </w:rPr>
              <w:t>Date</w:t>
            </w:r>
          </w:p>
        </w:tc>
        <w:tc>
          <w:tcPr>
            <w:tcW w:w="1152" w:type="dxa"/>
          </w:tcPr>
          <w:p w14:paraId="3AEE4FDF" w14:textId="77777777" w:rsidR="00E918C5" w:rsidRPr="00C26778" w:rsidRDefault="00E918C5">
            <w:pPr>
              <w:pStyle w:val="Tabletext"/>
              <w:jc w:val="center"/>
              <w:rPr>
                <w:b/>
              </w:rPr>
            </w:pPr>
            <w:r w:rsidRPr="00C26778">
              <w:rPr>
                <w:b/>
              </w:rPr>
              <w:t>Version</w:t>
            </w:r>
          </w:p>
        </w:tc>
        <w:tc>
          <w:tcPr>
            <w:tcW w:w="3744" w:type="dxa"/>
          </w:tcPr>
          <w:p w14:paraId="637AFE25" w14:textId="77777777" w:rsidR="00E918C5" w:rsidRPr="00C26778" w:rsidRDefault="00E918C5">
            <w:pPr>
              <w:pStyle w:val="Tabletext"/>
              <w:jc w:val="center"/>
              <w:rPr>
                <w:b/>
              </w:rPr>
            </w:pPr>
            <w:r w:rsidRPr="00C26778">
              <w:rPr>
                <w:b/>
              </w:rPr>
              <w:t>Description</w:t>
            </w:r>
          </w:p>
        </w:tc>
        <w:tc>
          <w:tcPr>
            <w:tcW w:w="2304" w:type="dxa"/>
          </w:tcPr>
          <w:p w14:paraId="0074AD02" w14:textId="77777777" w:rsidR="00E918C5" w:rsidRPr="00C26778" w:rsidRDefault="00E918C5">
            <w:pPr>
              <w:pStyle w:val="Tabletext"/>
              <w:jc w:val="center"/>
              <w:rPr>
                <w:b/>
              </w:rPr>
            </w:pPr>
            <w:r w:rsidRPr="00C26778">
              <w:rPr>
                <w:b/>
              </w:rPr>
              <w:t>Author</w:t>
            </w:r>
          </w:p>
        </w:tc>
      </w:tr>
      <w:tr w:rsidR="00E918C5" w:rsidRPr="00C26778" w14:paraId="70C66802" w14:textId="77777777">
        <w:tc>
          <w:tcPr>
            <w:tcW w:w="2304" w:type="dxa"/>
          </w:tcPr>
          <w:p w14:paraId="6EEEB3E4" w14:textId="20249570" w:rsidR="00E918C5" w:rsidRPr="00C26778" w:rsidRDefault="00E918C5">
            <w:pPr>
              <w:pStyle w:val="Tabletext"/>
            </w:pPr>
            <w:r w:rsidRPr="00C26778">
              <w:t>&lt;</w:t>
            </w:r>
            <w:r w:rsidR="006F723E">
              <w:t>09/20/2023</w:t>
            </w:r>
            <w:r w:rsidRPr="00C26778">
              <w:t>&gt;</w:t>
            </w:r>
          </w:p>
        </w:tc>
        <w:tc>
          <w:tcPr>
            <w:tcW w:w="1152" w:type="dxa"/>
          </w:tcPr>
          <w:p w14:paraId="5678142C" w14:textId="40AA7F03" w:rsidR="00E918C5" w:rsidRPr="00C26778" w:rsidRDefault="00E918C5">
            <w:pPr>
              <w:pStyle w:val="Tabletext"/>
            </w:pPr>
            <w:r w:rsidRPr="00C26778">
              <w:t>&lt;</w:t>
            </w:r>
            <w:r w:rsidR="006F723E">
              <w:t>1.0</w:t>
            </w:r>
            <w:r w:rsidRPr="00C26778">
              <w:t>&gt;</w:t>
            </w:r>
          </w:p>
        </w:tc>
        <w:tc>
          <w:tcPr>
            <w:tcW w:w="3744" w:type="dxa"/>
          </w:tcPr>
          <w:p w14:paraId="57AAB213" w14:textId="451BDADC" w:rsidR="00E918C5" w:rsidRPr="00C26778" w:rsidRDefault="00E918C5">
            <w:pPr>
              <w:pStyle w:val="Tabletext"/>
            </w:pPr>
            <w:r w:rsidRPr="00C26778">
              <w:t>&lt;</w:t>
            </w:r>
            <w:r w:rsidR="006F723E">
              <w:t>this is the initial project plan</w:t>
            </w:r>
            <w:r w:rsidRPr="00C26778">
              <w:t>&gt;</w:t>
            </w:r>
          </w:p>
        </w:tc>
        <w:tc>
          <w:tcPr>
            <w:tcW w:w="2304" w:type="dxa"/>
          </w:tcPr>
          <w:p w14:paraId="4A7E77CA" w14:textId="47E88AD6" w:rsidR="00E918C5" w:rsidRPr="00C26778" w:rsidRDefault="00E918C5">
            <w:pPr>
              <w:pStyle w:val="Tabletext"/>
            </w:pPr>
            <w:r w:rsidRPr="00C26778">
              <w:t>&lt;</w:t>
            </w:r>
            <w:proofErr w:type="spellStart"/>
            <w:r w:rsidR="006F723E">
              <w:t>Aryamann</w:t>
            </w:r>
            <w:proofErr w:type="spellEnd"/>
            <w:r w:rsidR="006F723E">
              <w:t xml:space="preserve"> </w:t>
            </w:r>
            <w:proofErr w:type="spellStart"/>
            <w:r w:rsidR="006F723E">
              <w:t>Zutshi</w:t>
            </w:r>
            <w:proofErr w:type="spellEnd"/>
            <w:r w:rsidRPr="00C26778">
              <w:t>&gt;</w:t>
            </w:r>
          </w:p>
        </w:tc>
      </w:tr>
      <w:tr w:rsidR="00E918C5" w:rsidRPr="00C26778" w14:paraId="447D8590" w14:textId="77777777">
        <w:tc>
          <w:tcPr>
            <w:tcW w:w="2304" w:type="dxa"/>
          </w:tcPr>
          <w:p w14:paraId="0690F696" w14:textId="77777777" w:rsidR="00E918C5" w:rsidRPr="00C26778" w:rsidRDefault="00E918C5">
            <w:pPr>
              <w:pStyle w:val="Tabletext"/>
            </w:pPr>
          </w:p>
        </w:tc>
        <w:tc>
          <w:tcPr>
            <w:tcW w:w="1152" w:type="dxa"/>
          </w:tcPr>
          <w:p w14:paraId="02509484" w14:textId="77777777" w:rsidR="00E918C5" w:rsidRPr="00C26778" w:rsidRDefault="00E918C5">
            <w:pPr>
              <w:pStyle w:val="Tabletext"/>
            </w:pPr>
          </w:p>
        </w:tc>
        <w:tc>
          <w:tcPr>
            <w:tcW w:w="3744" w:type="dxa"/>
          </w:tcPr>
          <w:p w14:paraId="685E2C05" w14:textId="77777777" w:rsidR="00E918C5" w:rsidRPr="00C26778" w:rsidRDefault="00E918C5">
            <w:pPr>
              <w:pStyle w:val="Tabletext"/>
            </w:pPr>
          </w:p>
        </w:tc>
        <w:tc>
          <w:tcPr>
            <w:tcW w:w="2304" w:type="dxa"/>
          </w:tcPr>
          <w:p w14:paraId="7FCBB220" w14:textId="77777777" w:rsidR="00E918C5" w:rsidRPr="00C26778" w:rsidRDefault="00E918C5">
            <w:pPr>
              <w:pStyle w:val="Tabletext"/>
            </w:pPr>
          </w:p>
        </w:tc>
      </w:tr>
      <w:tr w:rsidR="00E918C5" w:rsidRPr="00C26778" w14:paraId="3CA573FE" w14:textId="77777777">
        <w:tc>
          <w:tcPr>
            <w:tcW w:w="2304" w:type="dxa"/>
          </w:tcPr>
          <w:p w14:paraId="1E79BC9B" w14:textId="77777777" w:rsidR="00E918C5" w:rsidRPr="00C26778" w:rsidRDefault="00E918C5">
            <w:pPr>
              <w:pStyle w:val="Tabletext"/>
            </w:pPr>
          </w:p>
        </w:tc>
        <w:tc>
          <w:tcPr>
            <w:tcW w:w="1152" w:type="dxa"/>
          </w:tcPr>
          <w:p w14:paraId="3F45513D" w14:textId="77777777" w:rsidR="00E918C5" w:rsidRPr="00C26778" w:rsidRDefault="00E918C5">
            <w:pPr>
              <w:pStyle w:val="Tabletext"/>
            </w:pPr>
          </w:p>
        </w:tc>
        <w:tc>
          <w:tcPr>
            <w:tcW w:w="3744" w:type="dxa"/>
          </w:tcPr>
          <w:p w14:paraId="614A5D36" w14:textId="77777777" w:rsidR="00E918C5" w:rsidRPr="00C26778" w:rsidRDefault="00E918C5">
            <w:pPr>
              <w:pStyle w:val="Tabletext"/>
            </w:pPr>
          </w:p>
        </w:tc>
        <w:tc>
          <w:tcPr>
            <w:tcW w:w="2304" w:type="dxa"/>
          </w:tcPr>
          <w:p w14:paraId="7CE6C877" w14:textId="77777777" w:rsidR="00E918C5" w:rsidRPr="00C26778" w:rsidRDefault="00E918C5">
            <w:pPr>
              <w:pStyle w:val="Tabletext"/>
            </w:pPr>
          </w:p>
        </w:tc>
      </w:tr>
      <w:tr w:rsidR="00E918C5" w:rsidRPr="00C26778" w14:paraId="5F6C81EC" w14:textId="77777777">
        <w:tc>
          <w:tcPr>
            <w:tcW w:w="2304" w:type="dxa"/>
          </w:tcPr>
          <w:p w14:paraId="325FAD5E" w14:textId="77777777" w:rsidR="00E918C5" w:rsidRPr="00C26778" w:rsidRDefault="00E918C5">
            <w:pPr>
              <w:pStyle w:val="Tabletext"/>
            </w:pPr>
          </w:p>
        </w:tc>
        <w:tc>
          <w:tcPr>
            <w:tcW w:w="1152" w:type="dxa"/>
          </w:tcPr>
          <w:p w14:paraId="1B8ABDAD" w14:textId="77777777" w:rsidR="00E918C5" w:rsidRPr="00C26778" w:rsidRDefault="00E918C5">
            <w:pPr>
              <w:pStyle w:val="Tabletext"/>
            </w:pPr>
          </w:p>
        </w:tc>
        <w:tc>
          <w:tcPr>
            <w:tcW w:w="3744" w:type="dxa"/>
          </w:tcPr>
          <w:p w14:paraId="349B571C" w14:textId="77777777" w:rsidR="00E918C5" w:rsidRPr="00C26778" w:rsidRDefault="00E918C5">
            <w:pPr>
              <w:pStyle w:val="Tabletext"/>
            </w:pPr>
          </w:p>
        </w:tc>
        <w:tc>
          <w:tcPr>
            <w:tcW w:w="2304" w:type="dxa"/>
          </w:tcPr>
          <w:p w14:paraId="4669AF07" w14:textId="77777777" w:rsidR="00E918C5" w:rsidRPr="00C26778" w:rsidRDefault="00E918C5">
            <w:pPr>
              <w:pStyle w:val="Tabletext"/>
            </w:pPr>
          </w:p>
        </w:tc>
      </w:tr>
    </w:tbl>
    <w:p w14:paraId="60C12787" w14:textId="77777777" w:rsidR="00E918C5" w:rsidRPr="00C26778" w:rsidRDefault="00E918C5"/>
    <w:p w14:paraId="6D165C5A" w14:textId="77777777" w:rsidR="00E918C5" w:rsidRPr="00C26778" w:rsidRDefault="00E918C5">
      <w:pPr>
        <w:pStyle w:val="Title"/>
      </w:pPr>
      <w:r w:rsidRPr="00C26778">
        <w:br w:type="page"/>
      </w:r>
    </w:p>
    <w:p w14:paraId="0DE1E1A2" w14:textId="77777777" w:rsidR="00E918C5" w:rsidRPr="00C26778" w:rsidRDefault="00E918C5">
      <w:pPr>
        <w:pStyle w:val="Title"/>
      </w:pPr>
      <w:r w:rsidRPr="00C26778">
        <w:lastRenderedPageBreak/>
        <w:t>Table of Contents</w:t>
      </w:r>
    </w:p>
    <w:p w14:paraId="2D99BDC6" w14:textId="77777777" w:rsidR="00E918C5" w:rsidRPr="00C26778" w:rsidRDefault="00E918C5"/>
    <w:p w14:paraId="7E121810" w14:textId="77777777" w:rsidR="00E918C5" w:rsidRPr="00C26778" w:rsidRDefault="00E918C5"/>
    <w:p w14:paraId="1732146D"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74661C0"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220FFE1"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05419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FB30CF0"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304120D"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E3565C6"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18E29BB"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5E3CBBD"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F0C0594"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B3EB22B"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F45E65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7A1DBA9"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774D69B"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859EDF2"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D0A3D80"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CE61025"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064193"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80E479E"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6DE607B"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C27F2BA"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3978B35"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7C44E97"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3107C4A2"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20F4329"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E903A3B"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321FEF">
          <w:t>Software Development Plan</w:t>
        </w:r>
      </w:fldSimple>
    </w:p>
    <w:p w14:paraId="2E16EE6F" w14:textId="77777777" w:rsidR="00E918C5" w:rsidRPr="00C26778" w:rsidRDefault="00E918C5">
      <w:pPr>
        <w:pStyle w:val="Heading1"/>
        <w:numPr>
          <w:ilvl w:val="0"/>
          <w:numId w:val="0"/>
        </w:numPr>
      </w:pPr>
      <w:bookmarkStart w:id="0" w:name="_Toc447095880"/>
    </w:p>
    <w:p w14:paraId="40C5DBAF"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4BA86E03" w14:textId="2F859DDD" w:rsidR="00722E94" w:rsidRPr="00D340B9" w:rsidRDefault="00722E94" w:rsidP="00722E94">
      <w:pPr>
        <w:pStyle w:val="BodyText"/>
        <w:rPr>
          <w:vertAlign w:val="subscript"/>
        </w:rPr>
      </w:pPr>
      <w:r>
        <w:t xml:space="preserve">The </w:t>
      </w:r>
      <w:r w:rsidR="00435892">
        <w:t xml:space="preserve">following </w:t>
      </w:r>
      <w:r w:rsidR="00D340B9">
        <w:t>will describe the purpose, scope, definitions, acronym</w:t>
      </w:r>
      <w:r w:rsidR="00FD3B92">
        <w:t>s, abbreviations, references, and the overview of the Arithmetic Expressions HTML page being developed.</w:t>
      </w:r>
    </w:p>
    <w:p w14:paraId="19DA9AA7" w14:textId="77777777" w:rsidR="00E918C5" w:rsidRPr="00C26778" w:rsidRDefault="00E918C5">
      <w:pPr>
        <w:pStyle w:val="Heading2"/>
      </w:pPr>
      <w:bookmarkStart w:id="5" w:name="_Toc524312827"/>
      <w:bookmarkStart w:id="6" w:name="_Toc11132095"/>
      <w:r w:rsidRPr="00C26778">
        <w:t>Purpose</w:t>
      </w:r>
      <w:bookmarkEnd w:id="5"/>
      <w:bookmarkEnd w:id="6"/>
    </w:p>
    <w:p w14:paraId="1EE2D212" w14:textId="63130917" w:rsidR="00E918C5" w:rsidRPr="00C26778" w:rsidRDefault="00E918C5">
      <w:pPr>
        <w:pStyle w:val="BodyText"/>
      </w:pPr>
      <w:r w:rsidRPr="00C26778">
        <w:t>The</w:t>
      </w:r>
      <w:r w:rsidR="000171B7">
        <w:t xml:space="preserve"> aim off this SDP</w:t>
      </w:r>
      <w:r w:rsidR="002B53C8">
        <w:t xml:space="preserve"> is to provide a comprehensive overview of the methodologies, development practices, and management strategies being used for the AE HTML</w:t>
      </w:r>
      <w:r w:rsidR="00F23609">
        <w:t xml:space="preserve"> page. All parties involved shall use this as a blueprint to engage in the project in the proper manner</w:t>
      </w:r>
      <w:r w:rsidR="00B85271">
        <w:t xml:space="preserve"> so that a structured, and unambiguous rollout of the product can occur. This can also be </w:t>
      </w:r>
      <w:r w:rsidR="00977110">
        <w:t>reflected</w:t>
      </w:r>
      <w:r w:rsidR="00B85271">
        <w:t xml:space="preserve"> on </w:t>
      </w:r>
      <w:r w:rsidR="006A0126">
        <w:t>for when the document might need any kind of maintenance</w:t>
      </w:r>
      <w:r w:rsidRPr="00C26778">
        <w:t xml:space="preserve">: </w:t>
      </w:r>
    </w:p>
    <w:p w14:paraId="7EA1AE4A"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BA83E1A"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2063309B" w14:textId="77777777" w:rsidR="00E918C5" w:rsidRPr="00C26778" w:rsidRDefault="00E918C5">
      <w:pPr>
        <w:pStyle w:val="Heading2"/>
      </w:pPr>
      <w:bookmarkStart w:id="7" w:name="_Toc524312828"/>
      <w:bookmarkStart w:id="8" w:name="_Toc11132096"/>
      <w:r w:rsidRPr="00C26778">
        <w:t>Scope</w:t>
      </w:r>
      <w:bookmarkEnd w:id="7"/>
      <w:bookmarkEnd w:id="8"/>
    </w:p>
    <w:p w14:paraId="4879AE5E" w14:textId="68FC8747" w:rsidR="00E918C5" w:rsidRPr="00C26778" w:rsidRDefault="00D41F8A">
      <w:pPr>
        <w:pStyle w:val="BodyText"/>
      </w:pPr>
      <w:r>
        <w:t>This SDP encompasses the crea</w:t>
      </w:r>
      <w:r w:rsidR="00872CD9">
        <w:t xml:space="preserve">tion of the </w:t>
      </w:r>
      <w:r w:rsidR="005B0E8D">
        <w:t>AE (</w:t>
      </w:r>
      <w:r w:rsidR="00872CD9">
        <w:t>Arithmetic Expressions) HTML page</w:t>
      </w:r>
      <w:r w:rsidR="0018153B">
        <w:t>. This will be a webpage</w:t>
      </w:r>
      <w:r w:rsidR="0080021E">
        <w:t xml:space="preserve"> capable of handling all PEMDAS expressions </w:t>
      </w:r>
      <w:r w:rsidR="005B0E8D">
        <w:t>inputted</w:t>
      </w:r>
      <w:r w:rsidR="0080021E">
        <w:t xml:space="preserve"> by the user and returning the proper output</w:t>
      </w:r>
      <w:r w:rsidR="00D611EC">
        <w:t xml:space="preserve"> after following the proper order of operations.</w:t>
      </w:r>
      <w:r w:rsidR="005B0E8D">
        <w:t xml:space="preserve"> It will also be capable of handling roots, otherwise known as fractional exponents.</w:t>
      </w:r>
    </w:p>
    <w:p w14:paraId="7F23260F"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973E926" w14:textId="152B559B" w:rsidR="001968FC" w:rsidRDefault="001968FC" w:rsidP="001968FC">
      <w:pPr>
        <w:pStyle w:val="BodyText"/>
        <w:numPr>
          <w:ilvl w:val="0"/>
          <w:numId w:val="46"/>
        </w:numPr>
      </w:pPr>
      <w:r>
        <w:t xml:space="preserve">SDP: </w:t>
      </w:r>
      <w:r w:rsidR="007F429B">
        <w:t>Software Development Plan</w:t>
      </w:r>
    </w:p>
    <w:p w14:paraId="5607115A" w14:textId="5D138673" w:rsidR="007F429B" w:rsidRDefault="007F429B" w:rsidP="001968FC">
      <w:pPr>
        <w:pStyle w:val="BodyText"/>
        <w:numPr>
          <w:ilvl w:val="0"/>
          <w:numId w:val="46"/>
        </w:numPr>
      </w:pPr>
      <w:r>
        <w:t>AE: Arithmetic Expression</w:t>
      </w:r>
    </w:p>
    <w:p w14:paraId="64109A77" w14:textId="4D380B67" w:rsidR="007F429B" w:rsidRDefault="007F429B" w:rsidP="001968FC">
      <w:pPr>
        <w:pStyle w:val="BodyText"/>
        <w:numPr>
          <w:ilvl w:val="0"/>
          <w:numId w:val="46"/>
        </w:numPr>
      </w:pPr>
      <w:r>
        <w:t xml:space="preserve">PEMDAS: referencing common acronym used in arithmetic expressions to solve order of operation </w:t>
      </w:r>
      <w:proofErr w:type="gramStart"/>
      <w:r>
        <w:t>problems</w:t>
      </w:r>
      <w:proofErr w:type="gramEnd"/>
    </w:p>
    <w:p w14:paraId="5DEB36CB" w14:textId="60D14F94" w:rsidR="007F429B" w:rsidRDefault="00C60500" w:rsidP="001968FC">
      <w:pPr>
        <w:pStyle w:val="BodyText"/>
        <w:numPr>
          <w:ilvl w:val="0"/>
          <w:numId w:val="46"/>
        </w:numPr>
      </w:pPr>
      <w:r>
        <w:t xml:space="preserve">HTML: </w:t>
      </w:r>
      <w:r w:rsidR="00B26192">
        <w:t>stands for “Hyper Text Markup Language,” it is the standard markup language used to create webpages</w:t>
      </w:r>
    </w:p>
    <w:p w14:paraId="29493EAF" w14:textId="3CF19B98" w:rsidR="00B26192" w:rsidRDefault="00B26192" w:rsidP="001968FC">
      <w:pPr>
        <w:pStyle w:val="BodyText"/>
        <w:numPr>
          <w:ilvl w:val="0"/>
          <w:numId w:val="46"/>
        </w:numPr>
      </w:pPr>
      <w:r>
        <w:t xml:space="preserve">CSS: </w:t>
      </w:r>
      <w:r w:rsidR="00FC0F3F">
        <w:t>stands for “Cascading Style Sheets,” stylesheet language used to format HTML doc, add color</w:t>
      </w:r>
      <w:r w:rsidR="000B6222">
        <w:t xml:space="preserve">, explains how the render should look on the screen for the user </w:t>
      </w:r>
      <w:proofErr w:type="gramStart"/>
      <w:r w:rsidR="000B6222">
        <w:t>interface</w:t>
      </w:r>
      <w:proofErr w:type="gramEnd"/>
    </w:p>
    <w:p w14:paraId="1F5D4235" w14:textId="6CEE16D0" w:rsidR="007A523C" w:rsidRDefault="00F266A6" w:rsidP="001968FC">
      <w:pPr>
        <w:pStyle w:val="BodyText"/>
        <w:numPr>
          <w:ilvl w:val="0"/>
          <w:numId w:val="46"/>
        </w:numPr>
      </w:pPr>
      <w:r>
        <w:t>PL: project lead</w:t>
      </w:r>
    </w:p>
    <w:p w14:paraId="3AE58E14" w14:textId="2F896E3F" w:rsidR="00F266A6" w:rsidRDefault="00F266A6" w:rsidP="001968FC">
      <w:pPr>
        <w:pStyle w:val="BodyText"/>
        <w:numPr>
          <w:ilvl w:val="0"/>
          <w:numId w:val="46"/>
        </w:numPr>
      </w:pPr>
      <w:r>
        <w:t>FE: Front end</w:t>
      </w:r>
    </w:p>
    <w:p w14:paraId="43ECCCC8" w14:textId="0A66FE9F" w:rsidR="00F37C71" w:rsidRDefault="00F37C71" w:rsidP="00F37C71">
      <w:pPr>
        <w:pStyle w:val="BodyText"/>
        <w:numPr>
          <w:ilvl w:val="1"/>
          <w:numId w:val="46"/>
        </w:numPr>
      </w:pPr>
      <w:r>
        <w:t xml:space="preserve">Front end development has to do with </w:t>
      </w:r>
      <w:r w:rsidR="00A07134">
        <w:t xml:space="preserve">what you see and interact with on a </w:t>
      </w:r>
      <w:proofErr w:type="gramStart"/>
      <w:r w:rsidR="00A07134">
        <w:t>website</w:t>
      </w:r>
      <w:proofErr w:type="gramEnd"/>
    </w:p>
    <w:p w14:paraId="197B125A" w14:textId="505F566B" w:rsidR="00F266A6" w:rsidRDefault="00F266A6" w:rsidP="001968FC">
      <w:pPr>
        <w:pStyle w:val="BodyText"/>
        <w:numPr>
          <w:ilvl w:val="0"/>
          <w:numId w:val="46"/>
        </w:numPr>
      </w:pPr>
      <w:r>
        <w:t>BE: Backend</w:t>
      </w:r>
    </w:p>
    <w:p w14:paraId="1A976586" w14:textId="34D4CBA9" w:rsidR="00A07134" w:rsidRDefault="00A07134" w:rsidP="00A07134">
      <w:pPr>
        <w:pStyle w:val="BodyText"/>
        <w:numPr>
          <w:ilvl w:val="1"/>
          <w:numId w:val="46"/>
        </w:numPr>
      </w:pPr>
      <w:proofErr w:type="gramStart"/>
      <w:r>
        <w:t>Back end</w:t>
      </w:r>
      <w:proofErr w:type="gramEnd"/>
      <w:r>
        <w:t xml:space="preserve"> development has to do with the code that is running behind the scenes to make the front end</w:t>
      </w:r>
      <w:r w:rsidR="00120355">
        <w:t xml:space="preserve"> functionable</w:t>
      </w:r>
    </w:p>
    <w:p w14:paraId="4BCC3978" w14:textId="4B1ED71E" w:rsidR="005A13AA" w:rsidRDefault="005A13AA" w:rsidP="001968FC">
      <w:pPr>
        <w:pStyle w:val="BodyText"/>
        <w:numPr>
          <w:ilvl w:val="0"/>
          <w:numId w:val="46"/>
        </w:numPr>
      </w:pPr>
      <w:r>
        <w:t>FEL: Front end lead</w:t>
      </w:r>
    </w:p>
    <w:p w14:paraId="2C556CE3" w14:textId="3926572E" w:rsidR="005A13AA" w:rsidRDefault="005A13AA" w:rsidP="001968FC">
      <w:pPr>
        <w:pStyle w:val="BodyText"/>
        <w:numPr>
          <w:ilvl w:val="0"/>
          <w:numId w:val="46"/>
        </w:numPr>
      </w:pPr>
      <w:r>
        <w:t xml:space="preserve">BEL: </w:t>
      </w:r>
      <w:proofErr w:type="gramStart"/>
      <w:r>
        <w:t>Back end</w:t>
      </w:r>
      <w:proofErr w:type="gramEnd"/>
      <w:r>
        <w:t xml:space="preserve"> lead</w:t>
      </w:r>
    </w:p>
    <w:p w14:paraId="76EB3B7A" w14:textId="2CFE95C8" w:rsidR="005A13AA" w:rsidRDefault="005A13AA" w:rsidP="001968FC">
      <w:pPr>
        <w:pStyle w:val="BodyText"/>
        <w:numPr>
          <w:ilvl w:val="0"/>
          <w:numId w:val="46"/>
        </w:numPr>
      </w:pPr>
      <w:r>
        <w:t xml:space="preserve">Push: </w:t>
      </w:r>
      <w:r w:rsidR="00F37C71">
        <w:t>committing</w:t>
      </w:r>
      <w:r>
        <w:t xml:space="preserve"> a block of code to the main </w:t>
      </w:r>
      <w:r w:rsidR="00F37C71">
        <w:t>code repository</w:t>
      </w:r>
    </w:p>
    <w:p w14:paraId="2B7743EE" w14:textId="1B8B257B" w:rsidR="003221E2" w:rsidRDefault="003221E2" w:rsidP="001968FC">
      <w:pPr>
        <w:pStyle w:val="BodyText"/>
        <w:numPr>
          <w:ilvl w:val="0"/>
          <w:numId w:val="46"/>
        </w:numPr>
      </w:pPr>
      <w:r>
        <w:lastRenderedPageBreak/>
        <w:t xml:space="preserve">Digital Ocean: an online cloud server host we will use to put our website available for all to see from their own </w:t>
      </w:r>
      <w:proofErr w:type="gramStart"/>
      <w:r>
        <w:t>hosts</w:t>
      </w:r>
      <w:proofErr w:type="gramEnd"/>
    </w:p>
    <w:p w14:paraId="5282937C" w14:textId="0243827C" w:rsidR="00E918C5" w:rsidRDefault="003221E2" w:rsidP="003221E2">
      <w:pPr>
        <w:pStyle w:val="BodyText"/>
        <w:numPr>
          <w:ilvl w:val="0"/>
          <w:numId w:val="46"/>
        </w:numPr>
      </w:pPr>
      <w:r>
        <w:t xml:space="preserve">Oat++: </w:t>
      </w:r>
      <w:proofErr w:type="gramStart"/>
      <w:r>
        <w:t>open source</w:t>
      </w:r>
      <w:proofErr w:type="gramEnd"/>
      <w:r>
        <w:t xml:space="preserve"> C++ web framework available on </w:t>
      </w:r>
      <w:proofErr w:type="spellStart"/>
      <w:r>
        <w:t>github</w:t>
      </w:r>
      <w:proofErr w:type="spellEnd"/>
    </w:p>
    <w:p w14:paraId="3687FC16" w14:textId="1220908C" w:rsidR="003221E2" w:rsidRDefault="003221E2" w:rsidP="003221E2">
      <w:pPr>
        <w:pStyle w:val="BodyText"/>
        <w:numPr>
          <w:ilvl w:val="0"/>
          <w:numId w:val="46"/>
        </w:numPr>
      </w:pPr>
      <w:r>
        <w:t xml:space="preserve">C++: coding language to be used on backend </w:t>
      </w:r>
      <w:proofErr w:type="gramStart"/>
      <w:r>
        <w:t>development</w:t>
      </w:r>
      <w:proofErr w:type="gramEnd"/>
    </w:p>
    <w:p w14:paraId="2BD17D81" w14:textId="02B2CA2C" w:rsidR="003221E2" w:rsidRDefault="002B441E" w:rsidP="003221E2">
      <w:pPr>
        <w:pStyle w:val="BodyText"/>
        <w:numPr>
          <w:ilvl w:val="0"/>
          <w:numId w:val="46"/>
        </w:numPr>
      </w:pPr>
      <w:r>
        <w:t xml:space="preserve">JavaScript: code that can be integrated into an html page for the </w:t>
      </w:r>
      <w:proofErr w:type="gramStart"/>
      <w:r>
        <w:t>frontend</w:t>
      </w:r>
      <w:proofErr w:type="gramEnd"/>
    </w:p>
    <w:p w14:paraId="0CAED6AE" w14:textId="0A5795E3" w:rsidR="002B441E" w:rsidRPr="00C26778" w:rsidRDefault="002B441E" w:rsidP="002B441E">
      <w:pPr>
        <w:pStyle w:val="BodyText"/>
        <w:numPr>
          <w:ilvl w:val="0"/>
          <w:numId w:val="46"/>
        </w:numPr>
      </w:pPr>
      <w:r>
        <w:t>Stakeholder: someone involved in the development process, whether it be directly working on development, funding development, or overseeing development</w:t>
      </w:r>
    </w:p>
    <w:p w14:paraId="7660D19D" w14:textId="77777777" w:rsidR="00E918C5" w:rsidRPr="00C26778" w:rsidRDefault="00E918C5">
      <w:pPr>
        <w:pStyle w:val="Heading2"/>
      </w:pPr>
      <w:bookmarkStart w:id="11" w:name="_Toc524312830"/>
      <w:bookmarkStart w:id="12" w:name="_Toc11132098"/>
      <w:r w:rsidRPr="00C26778">
        <w:t>References</w:t>
      </w:r>
      <w:bookmarkEnd w:id="11"/>
      <w:bookmarkEnd w:id="12"/>
    </w:p>
    <w:p w14:paraId="3511332D" w14:textId="28D55830" w:rsidR="00B4201B" w:rsidRDefault="00B80E6C" w:rsidP="00705DB2">
      <w:pPr>
        <w:pStyle w:val="BodyText"/>
        <w:numPr>
          <w:ilvl w:val="0"/>
          <w:numId w:val="46"/>
        </w:numPr>
      </w:pPr>
      <w:r>
        <w:t xml:space="preserve">This subsection provides a detailed list of documents and resources cited within the SDP. Each document will be </w:t>
      </w:r>
      <w:r w:rsidR="002B13F2">
        <w:t>organized and recognizable by its title, report number, publication date, and/or the person who is responsible for it</w:t>
      </w:r>
      <w:r w:rsidR="00F534FB">
        <w:t xml:space="preserve">s development. This way, if there is ever a problem regarding </w:t>
      </w:r>
      <w:r w:rsidR="00A40137">
        <w:t>code integration or simply citations, this can be looked back at to resolve it.</w:t>
      </w:r>
    </w:p>
    <w:p w14:paraId="7E00D9D5" w14:textId="7773EB27" w:rsidR="009C1509" w:rsidRDefault="0050096B" w:rsidP="00705DB2">
      <w:pPr>
        <w:pStyle w:val="BodyText"/>
        <w:numPr>
          <w:ilvl w:val="1"/>
          <w:numId w:val="46"/>
        </w:numPr>
      </w:pPr>
      <w:r>
        <w:t xml:space="preserve">Slides from EECS </w:t>
      </w:r>
      <w:r w:rsidR="001D472E">
        <w:t>388</w:t>
      </w:r>
    </w:p>
    <w:p w14:paraId="1A640447" w14:textId="1A3F7F74" w:rsidR="003221E2" w:rsidRDefault="003221E2" w:rsidP="003221E2">
      <w:pPr>
        <w:pStyle w:val="BodyText"/>
        <w:numPr>
          <w:ilvl w:val="2"/>
          <w:numId w:val="46"/>
        </w:numPr>
      </w:pPr>
      <w:r>
        <w:t xml:space="preserve">Majority of plan used this as a </w:t>
      </w:r>
      <w:proofErr w:type="gramStart"/>
      <w:r>
        <w:t>reference</w:t>
      </w:r>
      <w:proofErr w:type="gramEnd"/>
    </w:p>
    <w:p w14:paraId="62841A97" w14:textId="17020BA0" w:rsidR="001D472E" w:rsidRDefault="00872D01" w:rsidP="00705DB2">
      <w:pPr>
        <w:pStyle w:val="BodyText"/>
        <w:numPr>
          <w:ilvl w:val="1"/>
          <w:numId w:val="46"/>
        </w:numPr>
      </w:pPr>
      <w:r>
        <w:t>Iteration Plans</w:t>
      </w:r>
    </w:p>
    <w:p w14:paraId="7DA8BAF0" w14:textId="4765AE56" w:rsidR="00705DB2" w:rsidRDefault="00705DB2" w:rsidP="003221E2">
      <w:pPr>
        <w:pStyle w:val="BodyText"/>
        <w:numPr>
          <w:ilvl w:val="2"/>
          <w:numId w:val="46"/>
        </w:numPr>
      </w:pPr>
      <w:r>
        <w:t xml:space="preserve">This </w:t>
      </w:r>
      <w:proofErr w:type="gramStart"/>
      <w:r>
        <w:t>is can be</w:t>
      </w:r>
      <w:proofErr w:type="gramEnd"/>
      <w:r>
        <w:t xml:space="preserve"> found in section 4.2</w:t>
      </w:r>
    </w:p>
    <w:p w14:paraId="6BA16183" w14:textId="04073B94" w:rsidR="00705DB2" w:rsidRDefault="00705DB2" w:rsidP="00705DB2">
      <w:pPr>
        <w:pStyle w:val="BodyText"/>
        <w:numPr>
          <w:ilvl w:val="1"/>
          <w:numId w:val="46"/>
        </w:numPr>
      </w:pPr>
      <w:r>
        <w:t>Digital Ocean</w:t>
      </w:r>
    </w:p>
    <w:p w14:paraId="3C18B2A9" w14:textId="7580F1A9" w:rsidR="003221E2" w:rsidRDefault="00000000" w:rsidP="003221E2">
      <w:pPr>
        <w:pStyle w:val="BodyText"/>
        <w:numPr>
          <w:ilvl w:val="2"/>
          <w:numId w:val="46"/>
        </w:numPr>
      </w:pPr>
      <w:hyperlink r:id="rId13" w:history="1">
        <w:r w:rsidR="003221E2" w:rsidRPr="00720015">
          <w:rPr>
            <w:rStyle w:val="Hyperlink"/>
          </w:rPr>
          <w: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w:t>
        </w:r>
      </w:hyperlink>
      <w:r w:rsidR="003221E2">
        <w:t xml:space="preserve"> </w:t>
      </w:r>
    </w:p>
    <w:p w14:paraId="3B427CB1" w14:textId="1B318F3B" w:rsidR="003221E2" w:rsidRDefault="003221E2" w:rsidP="003221E2">
      <w:pPr>
        <w:pStyle w:val="BodyText"/>
        <w:numPr>
          <w:ilvl w:val="1"/>
          <w:numId w:val="46"/>
        </w:numPr>
      </w:pPr>
      <w:proofErr w:type="spellStart"/>
      <w:r>
        <w:t>Github</w:t>
      </w:r>
      <w:proofErr w:type="spellEnd"/>
    </w:p>
    <w:p w14:paraId="463A6279" w14:textId="2B6F5FF1" w:rsidR="003221E2" w:rsidRDefault="003221E2" w:rsidP="003221E2">
      <w:pPr>
        <w:pStyle w:val="BodyText"/>
        <w:numPr>
          <w:ilvl w:val="2"/>
          <w:numId w:val="46"/>
        </w:numPr>
      </w:pPr>
      <w:r>
        <w:t xml:space="preserve">All our code will be stored on </w:t>
      </w:r>
      <w:proofErr w:type="spellStart"/>
      <w:r>
        <w:t>github</w:t>
      </w:r>
      <w:proofErr w:type="spellEnd"/>
      <w:r>
        <w:t xml:space="preserve">, allows for everyone to pull and push code, (leads will approve code </w:t>
      </w:r>
      <w:proofErr w:type="spellStart"/>
      <w:r>
        <w:t>pushs</w:t>
      </w:r>
      <w:proofErr w:type="spellEnd"/>
      <w:r>
        <w:t>)</w:t>
      </w:r>
    </w:p>
    <w:p w14:paraId="746F0825" w14:textId="5BDAB151" w:rsidR="003221E2" w:rsidRPr="009C1509" w:rsidRDefault="00000000" w:rsidP="003221E2">
      <w:pPr>
        <w:pStyle w:val="BodyText"/>
        <w:numPr>
          <w:ilvl w:val="2"/>
          <w:numId w:val="46"/>
        </w:numPr>
      </w:pPr>
      <w:hyperlink r:id="rId14" w:history="1">
        <w:r w:rsidR="003221E2" w:rsidRPr="00720015">
          <w:rPr>
            <w:rStyle w:val="Hyperlink"/>
          </w:rPr>
          <w:t>https://github.com/zmanna/SoftwareEngineering</w:t>
        </w:r>
      </w:hyperlink>
      <w:r w:rsidR="003221E2">
        <w:t xml:space="preserve"> </w:t>
      </w:r>
    </w:p>
    <w:p w14:paraId="4DD74802" w14:textId="77777777" w:rsidR="00E918C5" w:rsidRPr="00C26778" w:rsidRDefault="00E918C5">
      <w:pPr>
        <w:pStyle w:val="BodyText"/>
        <w:ind w:left="0"/>
      </w:pPr>
    </w:p>
    <w:p w14:paraId="56F25981" w14:textId="77777777" w:rsidR="00E918C5" w:rsidRPr="00C26778" w:rsidRDefault="00E918C5">
      <w:pPr>
        <w:pStyle w:val="Heading2"/>
      </w:pPr>
      <w:bookmarkStart w:id="13" w:name="_Toc524312831"/>
      <w:bookmarkStart w:id="14" w:name="_Toc11132099"/>
      <w:r w:rsidRPr="00C26778">
        <w:t>Overview</w:t>
      </w:r>
      <w:bookmarkEnd w:id="13"/>
      <w:bookmarkEnd w:id="14"/>
    </w:p>
    <w:p w14:paraId="29C400E1" w14:textId="77777777" w:rsidR="002671E9" w:rsidRDefault="00BF7022" w:rsidP="002671E9">
      <w:pPr>
        <w:pStyle w:val="BodyText"/>
        <w:numPr>
          <w:ilvl w:val="0"/>
          <w:numId w:val="46"/>
        </w:numPr>
      </w:pPr>
      <w:r>
        <w:t xml:space="preserve">The rest of the plan will break down each major component into </w:t>
      </w:r>
      <w:r w:rsidR="00EA7FAB">
        <w:t xml:space="preserve">more detail. </w:t>
      </w:r>
    </w:p>
    <w:p w14:paraId="3C4F64F0" w14:textId="77777777" w:rsidR="002671E9" w:rsidRDefault="00EA7FAB" w:rsidP="002671E9">
      <w:pPr>
        <w:pStyle w:val="BodyText"/>
        <w:numPr>
          <w:ilvl w:val="1"/>
          <w:numId w:val="46"/>
        </w:numPr>
      </w:pPr>
      <w:r>
        <w:t>It will go over the Project Purpose, scope, and objectives</w:t>
      </w:r>
      <w:r w:rsidR="00BE07CE">
        <w:t xml:space="preserve">. </w:t>
      </w:r>
    </w:p>
    <w:p w14:paraId="4B83CB89" w14:textId="77777777" w:rsidR="002671E9" w:rsidRDefault="00BE07CE" w:rsidP="002671E9">
      <w:pPr>
        <w:pStyle w:val="BodyText"/>
        <w:numPr>
          <w:ilvl w:val="1"/>
          <w:numId w:val="46"/>
        </w:numPr>
      </w:pPr>
      <w:r>
        <w:t xml:space="preserve">It will discuss the procedural development plan and the iterative approach behind each </w:t>
      </w:r>
      <w:r w:rsidR="007A3CD5">
        <w:t>section’s</w:t>
      </w:r>
      <w:r>
        <w:t xml:space="preserve"> implementation, and it will discuss team members and their individual roles.</w:t>
      </w:r>
    </w:p>
    <w:p w14:paraId="187D1AF6" w14:textId="4CE0149E" w:rsidR="00E918C5" w:rsidRPr="00C26778" w:rsidRDefault="00BE07CE" w:rsidP="002671E9">
      <w:pPr>
        <w:pStyle w:val="BodyText"/>
        <w:numPr>
          <w:ilvl w:val="1"/>
          <w:numId w:val="46"/>
        </w:numPr>
      </w:pPr>
      <w:r>
        <w:t xml:space="preserve"> There is also a management portion that will </w:t>
      </w:r>
      <w:r w:rsidR="00E62948">
        <w:t xml:space="preserve">discuss managerial approach, if time constraints are being met, and </w:t>
      </w:r>
      <w:r w:rsidR="007A3CD5">
        <w:t>other important details.</w:t>
      </w:r>
    </w:p>
    <w:p w14:paraId="127FFD14"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531C9419"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4FA9F95A" w14:textId="6308750D" w:rsidR="00CA0D44" w:rsidRDefault="00A15583" w:rsidP="00A15583">
      <w:pPr>
        <w:pStyle w:val="BodyText"/>
        <w:numPr>
          <w:ilvl w:val="0"/>
          <w:numId w:val="46"/>
        </w:numPr>
      </w:pPr>
      <w:r>
        <w:t xml:space="preserve">Purpose: </w:t>
      </w:r>
      <w:r w:rsidR="00B82549">
        <w:t xml:space="preserve">The </w:t>
      </w:r>
      <w:r>
        <w:t>purpose</w:t>
      </w:r>
      <w:r w:rsidR="00B82549">
        <w:t xml:space="preserve"> of the AE HTML page is to create an interactive web-based tool</w:t>
      </w:r>
      <w:r w:rsidR="00700C44">
        <w:t xml:space="preserve"> </w:t>
      </w:r>
      <w:proofErr w:type="gramStart"/>
      <w:r w:rsidR="00700C44">
        <w:t>in order to</w:t>
      </w:r>
      <w:proofErr w:type="gramEnd"/>
      <w:r w:rsidR="00700C44">
        <w:t xml:space="preserve"> help users in understanding and practicing solving arithmetic expressions.</w:t>
      </w:r>
    </w:p>
    <w:p w14:paraId="430B9DB2" w14:textId="77777777" w:rsidR="00386906" w:rsidRDefault="00A15583" w:rsidP="00A15583">
      <w:pPr>
        <w:pStyle w:val="BodyText"/>
        <w:numPr>
          <w:ilvl w:val="0"/>
          <w:numId w:val="46"/>
        </w:numPr>
      </w:pPr>
      <w:r>
        <w:lastRenderedPageBreak/>
        <w:t xml:space="preserve">Objectives: </w:t>
      </w:r>
    </w:p>
    <w:p w14:paraId="5B555ADE" w14:textId="77777777" w:rsidR="00386906" w:rsidRDefault="0048383F" w:rsidP="00386906">
      <w:pPr>
        <w:pStyle w:val="BodyText"/>
        <w:numPr>
          <w:ilvl w:val="1"/>
          <w:numId w:val="46"/>
        </w:numPr>
      </w:pPr>
      <w:r>
        <w:t xml:space="preserve">develop code to </w:t>
      </w:r>
      <w:r w:rsidR="002358D9">
        <w:t xml:space="preserve">correctly follow the PEMDAS order of </w:t>
      </w:r>
      <w:proofErr w:type="gramStart"/>
      <w:r w:rsidR="002358D9">
        <w:t>operations</w:t>
      </w:r>
      <w:proofErr w:type="gramEnd"/>
    </w:p>
    <w:p w14:paraId="09152732" w14:textId="459FFA6C" w:rsidR="007F34A4" w:rsidRDefault="00CE681D" w:rsidP="007F34A4">
      <w:pPr>
        <w:pStyle w:val="BodyText"/>
        <w:numPr>
          <w:ilvl w:val="2"/>
          <w:numId w:val="46"/>
        </w:numPr>
      </w:pPr>
      <w:r>
        <w:t>Addition: denoted with ‘+’</w:t>
      </w:r>
    </w:p>
    <w:p w14:paraId="0E368F90" w14:textId="417425E8" w:rsidR="00CE681D" w:rsidRDefault="00CE681D" w:rsidP="007F34A4">
      <w:pPr>
        <w:pStyle w:val="BodyText"/>
        <w:numPr>
          <w:ilvl w:val="2"/>
          <w:numId w:val="46"/>
        </w:numPr>
      </w:pPr>
      <w:r>
        <w:t>Subtraction: denoted with ‘</w:t>
      </w:r>
      <w:r w:rsidR="00495BAD">
        <w:t>- ‘</w:t>
      </w:r>
    </w:p>
    <w:p w14:paraId="297D1EA8" w14:textId="35A14B85" w:rsidR="00CE681D" w:rsidRDefault="00CE681D" w:rsidP="007F34A4">
      <w:pPr>
        <w:pStyle w:val="BodyText"/>
        <w:numPr>
          <w:ilvl w:val="2"/>
          <w:numId w:val="46"/>
        </w:numPr>
      </w:pPr>
      <w:r>
        <w:t>Multiplication: denoted w</w:t>
      </w:r>
      <w:r w:rsidR="00495BAD">
        <w:t>i</w:t>
      </w:r>
      <w:r>
        <w:t>th</w:t>
      </w:r>
      <w:r w:rsidR="00495BAD">
        <w:t xml:space="preserve"> ‘*’</w:t>
      </w:r>
    </w:p>
    <w:p w14:paraId="145901A8" w14:textId="046F6866" w:rsidR="00495BAD" w:rsidRDefault="00495BAD" w:rsidP="007F34A4">
      <w:pPr>
        <w:pStyle w:val="BodyText"/>
        <w:numPr>
          <w:ilvl w:val="2"/>
          <w:numId w:val="46"/>
        </w:numPr>
      </w:pPr>
      <w:r>
        <w:t>Division: denoted with ‘/’</w:t>
      </w:r>
    </w:p>
    <w:p w14:paraId="22FA5DCC" w14:textId="61FF747B" w:rsidR="00705DB2" w:rsidRDefault="00705DB2" w:rsidP="007F34A4">
      <w:pPr>
        <w:pStyle w:val="BodyText"/>
        <w:numPr>
          <w:ilvl w:val="2"/>
          <w:numId w:val="46"/>
        </w:numPr>
      </w:pPr>
      <w:r>
        <w:t>Modulo: ‘%’</w:t>
      </w:r>
    </w:p>
    <w:p w14:paraId="6DE6333B" w14:textId="4FF0A1F6" w:rsidR="00495BAD" w:rsidRDefault="00495BAD" w:rsidP="007F34A4">
      <w:pPr>
        <w:pStyle w:val="BodyText"/>
        <w:numPr>
          <w:ilvl w:val="2"/>
          <w:numId w:val="46"/>
        </w:numPr>
      </w:pPr>
      <w:r>
        <w:t>Exponents: denoted with ‘</w:t>
      </w:r>
      <w:r w:rsidR="00702187">
        <w:t>^’</w:t>
      </w:r>
    </w:p>
    <w:p w14:paraId="7C39D2CA" w14:textId="710B76E8" w:rsidR="008C0A1B" w:rsidRDefault="008C0A1B" w:rsidP="00386906">
      <w:pPr>
        <w:pStyle w:val="BodyText"/>
        <w:numPr>
          <w:ilvl w:val="1"/>
          <w:numId w:val="46"/>
        </w:numPr>
      </w:pPr>
      <w:r>
        <w:t>error proof the code</w:t>
      </w:r>
      <w:r w:rsidR="007F34A4">
        <w:t xml:space="preserve"> </w:t>
      </w:r>
      <w:r>
        <w:t xml:space="preserve">(make sure it doesn’t crash </w:t>
      </w:r>
      <w:r w:rsidR="007F34A4">
        <w:t>from any unwanted inputs)</w:t>
      </w:r>
    </w:p>
    <w:p w14:paraId="6FC35CF8" w14:textId="67560435" w:rsidR="00A15583" w:rsidRDefault="002358D9" w:rsidP="00386906">
      <w:pPr>
        <w:pStyle w:val="BodyText"/>
        <w:numPr>
          <w:ilvl w:val="1"/>
          <w:numId w:val="46"/>
        </w:numPr>
      </w:pPr>
      <w:r>
        <w:t xml:space="preserve">deploy that code </w:t>
      </w:r>
      <w:r w:rsidR="00386906">
        <w:t xml:space="preserve">in </w:t>
      </w:r>
      <w:r w:rsidR="00702187">
        <w:t>JavaScript</w:t>
      </w:r>
      <w:r w:rsidR="00386906">
        <w:t xml:space="preserve"> within an HTML </w:t>
      </w:r>
      <w:proofErr w:type="gramStart"/>
      <w:r w:rsidR="00386906">
        <w:t>file</w:t>
      </w:r>
      <w:proofErr w:type="gramEnd"/>
    </w:p>
    <w:p w14:paraId="72E0568E" w14:textId="7F04F80B" w:rsidR="008C0A1B" w:rsidRDefault="008C0A1B" w:rsidP="00386906">
      <w:pPr>
        <w:pStyle w:val="BodyText"/>
        <w:numPr>
          <w:ilvl w:val="1"/>
          <w:numId w:val="46"/>
        </w:numPr>
      </w:pPr>
      <w:r>
        <w:t>use C</w:t>
      </w:r>
      <w:r w:rsidR="007F34A4">
        <w:t xml:space="preserve">SS to make the webpage visually appealing and easily </w:t>
      </w:r>
      <w:proofErr w:type="gramStart"/>
      <w:r w:rsidR="007F34A4">
        <w:t>navigable</w:t>
      </w:r>
      <w:proofErr w:type="gramEnd"/>
    </w:p>
    <w:p w14:paraId="66189654" w14:textId="19F9C5B1" w:rsidR="007112B4" w:rsidRDefault="007112B4" w:rsidP="007112B4">
      <w:pPr>
        <w:pStyle w:val="BodyText"/>
        <w:numPr>
          <w:ilvl w:val="2"/>
          <w:numId w:val="46"/>
        </w:numPr>
      </w:pPr>
      <w:r>
        <w:t xml:space="preserve">calculator will be formatted as a </w:t>
      </w:r>
      <w:proofErr w:type="gramStart"/>
      <w:r>
        <w:t>GUI</w:t>
      </w:r>
      <w:proofErr w:type="gramEnd"/>
    </w:p>
    <w:p w14:paraId="13E56984" w14:textId="72CDCD8A" w:rsidR="007112B4" w:rsidRDefault="007112B4" w:rsidP="007112B4">
      <w:pPr>
        <w:pStyle w:val="BodyText"/>
        <w:numPr>
          <w:ilvl w:val="2"/>
          <w:numId w:val="46"/>
        </w:numPr>
      </w:pPr>
      <w:r>
        <w:t>command line bar below as well for written commands</w:t>
      </w:r>
    </w:p>
    <w:p w14:paraId="0620959C" w14:textId="7643B186" w:rsidR="007B4CC0" w:rsidRDefault="006C2434" w:rsidP="007112B4">
      <w:pPr>
        <w:pStyle w:val="BodyText"/>
        <w:numPr>
          <w:ilvl w:val="2"/>
          <w:numId w:val="46"/>
        </w:numPr>
      </w:pPr>
      <w:r>
        <w:t xml:space="preserve">results displayed within calculator as well as within </w:t>
      </w:r>
      <w:r w:rsidR="00EE6898">
        <w:t xml:space="preserve">a result box on the </w:t>
      </w:r>
      <w:proofErr w:type="gramStart"/>
      <w:r w:rsidR="00EE6898">
        <w:t>page</w:t>
      </w:r>
      <w:proofErr w:type="gramEnd"/>
    </w:p>
    <w:p w14:paraId="4348FDCE" w14:textId="04DBB13A" w:rsidR="001B6516" w:rsidRDefault="001B6516" w:rsidP="001B6516">
      <w:pPr>
        <w:pStyle w:val="BodyText"/>
        <w:numPr>
          <w:ilvl w:val="0"/>
          <w:numId w:val="46"/>
        </w:numPr>
      </w:pPr>
      <w:r>
        <w:t>Scope</w:t>
      </w:r>
      <w:r w:rsidR="008B2A98">
        <w:t>: The project encompasses the design, development, testing, and deployment of the AE HTML pa</w:t>
      </w:r>
      <w:r w:rsidR="006E364F">
        <w:t>ge, along with user documentation and support materials</w:t>
      </w:r>
    </w:p>
    <w:p w14:paraId="11E89886" w14:textId="77777777" w:rsidR="00A15583" w:rsidRPr="00CA0D44" w:rsidRDefault="00A15583" w:rsidP="00CA0D44">
      <w:pPr>
        <w:pStyle w:val="BodyText"/>
      </w:pPr>
    </w:p>
    <w:p w14:paraId="2EF9EA35"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30418949" w14:textId="4E81B9C3" w:rsidR="00E26607" w:rsidRDefault="006311C0" w:rsidP="006311C0">
      <w:pPr>
        <w:pStyle w:val="BodyText"/>
        <w:numPr>
          <w:ilvl w:val="0"/>
          <w:numId w:val="46"/>
        </w:numPr>
      </w:pPr>
      <w:r>
        <w:t>Assumptions:</w:t>
      </w:r>
    </w:p>
    <w:p w14:paraId="28BB8DB0" w14:textId="46CBA008" w:rsidR="006311C0" w:rsidRDefault="006311C0" w:rsidP="006311C0">
      <w:pPr>
        <w:pStyle w:val="BodyText"/>
        <w:numPr>
          <w:ilvl w:val="1"/>
          <w:numId w:val="46"/>
        </w:numPr>
      </w:pPr>
      <w:r>
        <w:t xml:space="preserve">Primary user will have basic knowledge on how to use a computer and navigate to a webpage/use that </w:t>
      </w:r>
      <w:proofErr w:type="gramStart"/>
      <w:r>
        <w:t>webpage</w:t>
      </w:r>
      <w:proofErr w:type="gramEnd"/>
    </w:p>
    <w:p w14:paraId="4DC7C72F" w14:textId="76F4D277" w:rsidR="006311C0" w:rsidRDefault="002E11E9" w:rsidP="006311C0">
      <w:pPr>
        <w:pStyle w:val="BodyText"/>
        <w:numPr>
          <w:ilvl w:val="1"/>
          <w:numId w:val="46"/>
        </w:numPr>
      </w:pPr>
      <w:r>
        <w:t xml:space="preserve">Users have knowledge of basic algebra and understand </w:t>
      </w:r>
      <w:proofErr w:type="gramStart"/>
      <w:r>
        <w:t>PEMDAS</w:t>
      </w:r>
      <w:proofErr w:type="gramEnd"/>
    </w:p>
    <w:p w14:paraId="5A34EDE3" w14:textId="4A01867F" w:rsidR="002E11E9" w:rsidRDefault="00AC759D" w:rsidP="006311C0">
      <w:pPr>
        <w:pStyle w:val="BodyText"/>
        <w:numPr>
          <w:ilvl w:val="1"/>
          <w:numId w:val="46"/>
        </w:numPr>
      </w:pPr>
      <w:r>
        <w:t xml:space="preserve">The device this program is ran </w:t>
      </w:r>
      <w:r w:rsidR="00295B20">
        <w:t xml:space="preserve">on will be able to support the code </w:t>
      </w:r>
      <w:r w:rsidR="005321B2">
        <w:t xml:space="preserve">we will have </w:t>
      </w:r>
      <w:proofErr w:type="gramStart"/>
      <w:r w:rsidR="005321B2">
        <w:t>developed</w:t>
      </w:r>
      <w:proofErr w:type="gramEnd"/>
    </w:p>
    <w:p w14:paraId="48E61532" w14:textId="4D7E1B4B" w:rsidR="00985094" w:rsidRDefault="00985094" w:rsidP="00985094">
      <w:pPr>
        <w:pStyle w:val="BodyText"/>
        <w:numPr>
          <w:ilvl w:val="2"/>
          <w:numId w:val="46"/>
        </w:numPr>
      </w:pPr>
      <w:r>
        <w:t>Frontend: HTML/CSS/</w:t>
      </w:r>
      <w:proofErr w:type="spellStart"/>
      <w:r>
        <w:t>javascript</w:t>
      </w:r>
      <w:proofErr w:type="spellEnd"/>
    </w:p>
    <w:p w14:paraId="2093A47B" w14:textId="7170EBFA" w:rsidR="00985094" w:rsidRDefault="00985094" w:rsidP="00985094">
      <w:pPr>
        <w:pStyle w:val="BodyText"/>
        <w:numPr>
          <w:ilvl w:val="2"/>
          <w:numId w:val="46"/>
        </w:numPr>
      </w:pPr>
      <w:r>
        <w:t>Backend: C++</w:t>
      </w:r>
    </w:p>
    <w:p w14:paraId="5BCB7248" w14:textId="2E1D78A5" w:rsidR="00DF064C" w:rsidRDefault="00DF064C" w:rsidP="006311C0">
      <w:pPr>
        <w:pStyle w:val="BodyText"/>
        <w:numPr>
          <w:ilvl w:val="1"/>
          <w:numId w:val="46"/>
        </w:numPr>
      </w:pPr>
      <w:r>
        <w:t xml:space="preserve">All team members will </w:t>
      </w:r>
      <w:r w:rsidR="000A69FD">
        <w:t>be available to work on the project the entirety of the Fall Semester</w:t>
      </w:r>
    </w:p>
    <w:p w14:paraId="0AB4A574" w14:textId="1E8F9FA9" w:rsidR="000A69FD" w:rsidRDefault="000A69FD" w:rsidP="000A69FD">
      <w:pPr>
        <w:pStyle w:val="BodyText"/>
        <w:numPr>
          <w:ilvl w:val="2"/>
          <w:numId w:val="46"/>
        </w:numPr>
      </w:pPr>
      <w:r>
        <w:t xml:space="preserve">The resulting web application will be able to be hosted </w:t>
      </w:r>
      <w:r w:rsidR="00985094">
        <w:t xml:space="preserve">on </w:t>
      </w:r>
      <w:proofErr w:type="spellStart"/>
      <w:proofErr w:type="gramStart"/>
      <w:r w:rsidR="00985094">
        <w:t>DigitalOcean</w:t>
      </w:r>
      <w:proofErr w:type="spellEnd"/>
      <w:proofErr w:type="gramEnd"/>
    </w:p>
    <w:p w14:paraId="68780288" w14:textId="4416E34F" w:rsidR="005321B2" w:rsidRDefault="005321B2" w:rsidP="005321B2">
      <w:pPr>
        <w:pStyle w:val="BodyText"/>
        <w:numPr>
          <w:ilvl w:val="0"/>
          <w:numId w:val="46"/>
        </w:numPr>
      </w:pPr>
      <w:r>
        <w:t>Constraints:</w:t>
      </w:r>
    </w:p>
    <w:p w14:paraId="5871EC27" w14:textId="4815EF0C" w:rsidR="005321B2" w:rsidRDefault="005321B2" w:rsidP="005321B2">
      <w:pPr>
        <w:pStyle w:val="BodyText"/>
        <w:numPr>
          <w:ilvl w:val="1"/>
          <w:numId w:val="46"/>
        </w:numPr>
      </w:pPr>
      <w:r>
        <w:t>6 team members in total</w:t>
      </w:r>
    </w:p>
    <w:p w14:paraId="3945F939" w14:textId="0C7F862E" w:rsidR="005321B2" w:rsidRDefault="008043A5" w:rsidP="005321B2">
      <w:pPr>
        <w:pStyle w:val="BodyText"/>
        <w:numPr>
          <w:ilvl w:val="2"/>
          <w:numId w:val="46"/>
        </w:numPr>
      </w:pPr>
      <w:r>
        <w:t>Project manager</w:t>
      </w:r>
    </w:p>
    <w:p w14:paraId="2ABDA8DB" w14:textId="2BD9973F" w:rsidR="00F91899" w:rsidRDefault="00803F08" w:rsidP="00F91899">
      <w:pPr>
        <w:pStyle w:val="BodyText"/>
        <w:numPr>
          <w:ilvl w:val="2"/>
          <w:numId w:val="46"/>
        </w:numPr>
      </w:pPr>
      <w:r>
        <w:t xml:space="preserve">2 </w:t>
      </w:r>
      <w:r w:rsidR="00F91899">
        <w:t>backend developers</w:t>
      </w:r>
    </w:p>
    <w:p w14:paraId="60DC700E" w14:textId="393B4ECC" w:rsidR="008043A5" w:rsidRDefault="00803F08" w:rsidP="005321B2">
      <w:pPr>
        <w:pStyle w:val="BodyText"/>
        <w:numPr>
          <w:ilvl w:val="2"/>
          <w:numId w:val="46"/>
        </w:numPr>
      </w:pPr>
      <w:r>
        <w:t xml:space="preserve">3 </w:t>
      </w:r>
      <w:r w:rsidR="00F91899">
        <w:t>frontend developers</w:t>
      </w:r>
    </w:p>
    <w:p w14:paraId="3CFDA302" w14:textId="11C9B4A8" w:rsidR="00A56B54" w:rsidRDefault="00A56B54" w:rsidP="00ED5807">
      <w:pPr>
        <w:pStyle w:val="BodyText"/>
        <w:numPr>
          <w:ilvl w:val="1"/>
          <w:numId w:val="46"/>
        </w:numPr>
      </w:pPr>
      <w:r>
        <w:t>Project Deadline</w:t>
      </w:r>
    </w:p>
    <w:p w14:paraId="47C07A3B" w14:textId="554F3477" w:rsidR="00A56B54" w:rsidRDefault="004D03D4" w:rsidP="00ED5807">
      <w:pPr>
        <w:pStyle w:val="BodyText"/>
        <w:numPr>
          <w:ilvl w:val="2"/>
          <w:numId w:val="46"/>
        </w:numPr>
      </w:pPr>
      <w:r>
        <w:t>By the end of the Fall 2023 semester</w:t>
      </w:r>
    </w:p>
    <w:p w14:paraId="47636170" w14:textId="7F4156D0" w:rsidR="004D03D4" w:rsidRPr="00E26607" w:rsidRDefault="0023771E" w:rsidP="004D03D4">
      <w:pPr>
        <w:pStyle w:val="BodyText"/>
        <w:numPr>
          <w:ilvl w:val="1"/>
          <w:numId w:val="46"/>
        </w:numPr>
      </w:pPr>
      <w:r>
        <w:t xml:space="preserve">Project must be open source and all documentation and deliverables can be found on </w:t>
      </w:r>
      <w:proofErr w:type="spellStart"/>
      <w:r>
        <w:t>github</w:t>
      </w:r>
      <w:proofErr w:type="spellEnd"/>
      <w:r>
        <w:t>: (</w:t>
      </w:r>
      <w:hyperlink r:id="rId15" w:history="1">
        <w:r w:rsidR="002B441E" w:rsidRPr="00720015">
          <w:rPr>
            <w:rStyle w:val="Hyperlink"/>
          </w:rPr>
          <w:t>https://github.com/zmanna/SoftwareEngineering</w:t>
        </w:r>
      </w:hyperlink>
      <w:r>
        <w:t>)</w:t>
      </w:r>
    </w:p>
    <w:p w14:paraId="0003172F" w14:textId="77777777" w:rsidR="00E918C5" w:rsidRPr="00C26778" w:rsidRDefault="00E918C5">
      <w:pPr>
        <w:pStyle w:val="Heading2"/>
      </w:pPr>
      <w:bookmarkStart w:id="21" w:name="_Toc524312835"/>
      <w:bookmarkStart w:id="22" w:name="_Toc11132103"/>
      <w:r w:rsidRPr="00C26778">
        <w:lastRenderedPageBreak/>
        <w:t>Project Deliverables</w:t>
      </w:r>
      <w:bookmarkEnd w:id="21"/>
      <w:bookmarkEnd w:id="22"/>
    </w:p>
    <w:p w14:paraId="4F9A0E0C" w14:textId="0BD7C970" w:rsidR="00E918C5" w:rsidRDefault="0086056A" w:rsidP="0086056A">
      <w:pPr>
        <w:pStyle w:val="BodyText"/>
        <w:numPr>
          <w:ilvl w:val="0"/>
          <w:numId w:val="46"/>
        </w:numPr>
      </w:pPr>
      <w:r>
        <w:t>Project Management Plan</w:t>
      </w:r>
    </w:p>
    <w:p w14:paraId="65E6923E" w14:textId="730986DA" w:rsidR="0086056A" w:rsidRDefault="0086056A" w:rsidP="0086056A">
      <w:pPr>
        <w:pStyle w:val="BodyText"/>
        <w:numPr>
          <w:ilvl w:val="0"/>
          <w:numId w:val="46"/>
        </w:numPr>
      </w:pPr>
      <w:r>
        <w:t>Requirements Document</w:t>
      </w:r>
    </w:p>
    <w:p w14:paraId="13D14E96" w14:textId="7D4AD86F" w:rsidR="0086056A" w:rsidRDefault="008270A9" w:rsidP="0086056A">
      <w:pPr>
        <w:pStyle w:val="BodyText"/>
        <w:numPr>
          <w:ilvl w:val="0"/>
          <w:numId w:val="46"/>
        </w:numPr>
      </w:pPr>
      <w:r>
        <w:t>Design Document</w:t>
      </w:r>
    </w:p>
    <w:p w14:paraId="24351E54" w14:textId="490B391B" w:rsidR="008270A9" w:rsidRDefault="008270A9" w:rsidP="0086056A">
      <w:pPr>
        <w:pStyle w:val="BodyText"/>
        <w:numPr>
          <w:ilvl w:val="0"/>
          <w:numId w:val="46"/>
        </w:numPr>
      </w:pPr>
      <w:r>
        <w:t>Test Cases</w:t>
      </w:r>
    </w:p>
    <w:p w14:paraId="566B7817" w14:textId="71B2181B" w:rsidR="002B441E" w:rsidRDefault="002B441E" w:rsidP="002B441E">
      <w:pPr>
        <w:pStyle w:val="BodyText"/>
        <w:numPr>
          <w:ilvl w:val="1"/>
          <w:numId w:val="46"/>
        </w:numPr>
      </w:pPr>
      <w:r>
        <w:t xml:space="preserve">We will have multiple test cases for each </w:t>
      </w:r>
      <w:proofErr w:type="gramStart"/>
      <w:r>
        <w:t>iteration</w:t>
      </w:r>
      <w:proofErr w:type="gramEnd"/>
    </w:p>
    <w:p w14:paraId="1B512DCF" w14:textId="6361CFB4" w:rsidR="008270A9" w:rsidRDefault="008270A9" w:rsidP="0086056A">
      <w:pPr>
        <w:pStyle w:val="BodyText"/>
        <w:numPr>
          <w:ilvl w:val="0"/>
          <w:numId w:val="46"/>
        </w:numPr>
      </w:pPr>
      <w:r>
        <w:t>Well documented C++ program</w:t>
      </w:r>
    </w:p>
    <w:p w14:paraId="5D3B27C4" w14:textId="48275DD0" w:rsidR="00332A7D" w:rsidRDefault="00332A7D" w:rsidP="00332A7D">
      <w:pPr>
        <w:pStyle w:val="BodyText"/>
        <w:numPr>
          <w:ilvl w:val="1"/>
          <w:numId w:val="46"/>
        </w:numPr>
      </w:pPr>
      <w:r>
        <w:t xml:space="preserve">This is the backend work, should be explicitly clear how code works, who worked on </w:t>
      </w:r>
      <w:proofErr w:type="gramStart"/>
      <w:r>
        <w:t>what</w:t>
      </w:r>
      <w:proofErr w:type="gramEnd"/>
    </w:p>
    <w:p w14:paraId="19D6D4B5" w14:textId="12A61251" w:rsidR="00332A7D" w:rsidRDefault="00BE4D64" w:rsidP="00332A7D">
      <w:pPr>
        <w:pStyle w:val="BodyText"/>
        <w:numPr>
          <w:ilvl w:val="0"/>
          <w:numId w:val="46"/>
        </w:numPr>
      </w:pPr>
      <w:r>
        <w:t>README file</w:t>
      </w:r>
    </w:p>
    <w:p w14:paraId="500C1693" w14:textId="5607CC96" w:rsidR="00BE4D64" w:rsidRDefault="00BE4D64" w:rsidP="00BE4D64">
      <w:pPr>
        <w:pStyle w:val="BodyText"/>
        <w:numPr>
          <w:ilvl w:val="1"/>
          <w:numId w:val="46"/>
        </w:numPr>
      </w:pPr>
      <w:r>
        <w:t xml:space="preserve">Explain how the program </w:t>
      </w:r>
      <w:proofErr w:type="gramStart"/>
      <w:r>
        <w:t>works</w:t>
      </w:r>
      <w:proofErr w:type="gramEnd"/>
    </w:p>
    <w:p w14:paraId="3997C23B" w14:textId="4B65A3A2" w:rsidR="00BE4D64" w:rsidRDefault="00BE4D64" w:rsidP="00BE4D64">
      <w:pPr>
        <w:pStyle w:val="BodyText"/>
        <w:numPr>
          <w:ilvl w:val="1"/>
          <w:numId w:val="46"/>
        </w:numPr>
      </w:pPr>
      <w:r>
        <w:t xml:space="preserve">Walk them through our </w:t>
      </w:r>
      <w:proofErr w:type="gramStart"/>
      <w:r>
        <w:t>webpage</w:t>
      </w:r>
      <w:proofErr w:type="gramEnd"/>
    </w:p>
    <w:p w14:paraId="53D2AF9C" w14:textId="18C9C9AD" w:rsidR="00BE4D64" w:rsidRPr="00C26778" w:rsidRDefault="00BE4D64" w:rsidP="00BE4D64">
      <w:pPr>
        <w:pStyle w:val="BodyText"/>
        <w:numPr>
          <w:ilvl w:val="1"/>
          <w:numId w:val="46"/>
        </w:numPr>
      </w:pPr>
      <w:r>
        <w:t xml:space="preserve">Give them some example outcomes so they can test </w:t>
      </w:r>
      <w:r w:rsidR="007956E2">
        <w:t xml:space="preserve">it themselves and ensure outputs are </w:t>
      </w:r>
      <w:proofErr w:type="gramStart"/>
      <w:r w:rsidR="007956E2">
        <w:t>correct</w:t>
      </w:r>
      <w:proofErr w:type="gramEnd"/>
    </w:p>
    <w:p w14:paraId="6419BDA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58F75B39" w14:textId="2A32D7D3" w:rsidR="00E918C5" w:rsidRDefault="00E918C5" w:rsidP="00DE61A3">
      <w:pPr>
        <w:pStyle w:val="BodyText"/>
        <w:numPr>
          <w:ilvl w:val="0"/>
          <w:numId w:val="46"/>
        </w:numPr>
      </w:pPr>
      <w:r w:rsidRPr="00C26778">
        <w:t xml:space="preserve">The </w:t>
      </w:r>
      <w:r w:rsidRPr="00C26778">
        <w:rPr>
          <w:i/>
          <w:iCs/>
        </w:rPr>
        <w:t>Software Development Plan</w:t>
      </w:r>
      <w:r w:rsidRPr="00C26778">
        <w:t xml:space="preserve"> will be revised prior to the start of each Iteration </w:t>
      </w:r>
      <w:proofErr w:type="gramStart"/>
      <w:r w:rsidRPr="00C26778">
        <w:t>phase</w:t>
      </w:r>
      <w:proofErr w:type="gramEnd"/>
    </w:p>
    <w:p w14:paraId="27ABDB39" w14:textId="6D53AF01" w:rsidR="00DE61A3" w:rsidRDefault="00DE61A3" w:rsidP="00DE61A3">
      <w:pPr>
        <w:pStyle w:val="BodyText"/>
        <w:numPr>
          <w:ilvl w:val="0"/>
          <w:numId w:val="46"/>
        </w:numPr>
      </w:pPr>
      <w:r>
        <w:t>Current Revisions:</w:t>
      </w:r>
    </w:p>
    <w:p w14:paraId="0DAC3885" w14:textId="591A7D63" w:rsidR="00DE61A3" w:rsidRDefault="004B0EAB" w:rsidP="00DE61A3">
      <w:pPr>
        <w:pStyle w:val="BodyText"/>
        <w:numPr>
          <w:ilvl w:val="1"/>
          <w:numId w:val="46"/>
        </w:numPr>
      </w:pPr>
      <w:r>
        <w:t>September 20</w:t>
      </w:r>
    </w:p>
    <w:p w14:paraId="5A18082D" w14:textId="7FB37AF6" w:rsidR="004B0EAB" w:rsidRDefault="004B0EAB" w:rsidP="004B0EAB">
      <w:pPr>
        <w:pStyle w:val="BodyText"/>
        <w:numPr>
          <w:ilvl w:val="2"/>
          <w:numId w:val="46"/>
        </w:numPr>
      </w:pPr>
      <w:r>
        <w:t xml:space="preserve">Went through plan, decided our approach on how to structure and organize, settled on using the examples given in class, following those to outline the proposal for the first </w:t>
      </w:r>
      <w:proofErr w:type="gramStart"/>
      <w:r>
        <w:t>iteration</w:t>
      </w:r>
      <w:proofErr w:type="gramEnd"/>
    </w:p>
    <w:p w14:paraId="2DB76976" w14:textId="19AE1792" w:rsidR="004B0EAB" w:rsidRDefault="004908E0" w:rsidP="004B0EAB">
      <w:pPr>
        <w:pStyle w:val="BodyText"/>
        <w:numPr>
          <w:ilvl w:val="2"/>
          <w:numId w:val="46"/>
        </w:numPr>
      </w:pPr>
      <w:r>
        <w:t>Next scheduled iteration:</w:t>
      </w:r>
    </w:p>
    <w:p w14:paraId="71CF3292" w14:textId="2DFA076C" w:rsidR="004908E0" w:rsidRDefault="004908E0" w:rsidP="004908E0">
      <w:pPr>
        <w:pStyle w:val="BodyText"/>
        <w:numPr>
          <w:ilvl w:val="3"/>
          <w:numId w:val="46"/>
        </w:numPr>
      </w:pPr>
      <w:r>
        <w:t>September 26</w:t>
      </w:r>
    </w:p>
    <w:p w14:paraId="1EC1CDCA" w14:textId="5AD39A68" w:rsidR="002B441E" w:rsidRDefault="002B441E" w:rsidP="002B441E">
      <w:pPr>
        <w:pStyle w:val="BodyText"/>
        <w:numPr>
          <w:ilvl w:val="1"/>
          <w:numId w:val="46"/>
        </w:numPr>
      </w:pPr>
      <w:r>
        <w:t>September 26</w:t>
      </w:r>
    </w:p>
    <w:p w14:paraId="1BE5A125" w14:textId="77777777" w:rsidR="002B441E" w:rsidRPr="00C26778" w:rsidRDefault="002B441E" w:rsidP="002B441E">
      <w:pPr>
        <w:pStyle w:val="BodyText"/>
        <w:numPr>
          <w:ilvl w:val="2"/>
          <w:numId w:val="46"/>
        </w:numPr>
      </w:pPr>
    </w:p>
    <w:p w14:paraId="24738B13"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FAB2AEB"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47D6C573" w14:textId="6B4AE31A" w:rsidR="007E3F4B" w:rsidRDefault="007D15AE" w:rsidP="00B815C5">
      <w:pPr>
        <w:pStyle w:val="BodyText"/>
        <w:numPr>
          <w:ilvl w:val="0"/>
          <w:numId w:val="46"/>
        </w:numPr>
      </w:pPr>
      <w:r>
        <w:t xml:space="preserve">All team members on the AE HTML page project are subject to review by Dr. </w:t>
      </w:r>
      <w:proofErr w:type="spellStart"/>
      <w:r w:rsidR="003B041A">
        <w:t>Saiedian</w:t>
      </w:r>
      <w:proofErr w:type="spellEnd"/>
      <w:r w:rsidR="003B041A">
        <w:t xml:space="preserve"> and the rest of the EECS 348 faculty. </w:t>
      </w:r>
    </w:p>
    <w:p w14:paraId="53BEBFAD" w14:textId="0C16DFD2" w:rsidR="00B815C5" w:rsidRDefault="00A76A99" w:rsidP="00B815C5">
      <w:pPr>
        <w:pStyle w:val="BodyText"/>
        <w:numPr>
          <w:ilvl w:val="0"/>
          <w:numId w:val="46"/>
        </w:numPr>
      </w:pPr>
      <w:r>
        <w:t>All external stakeholders will directly communicate with the PL (</w:t>
      </w:r>
      <w:proofErr w:type="spellStart"/>
      <w:r>
        <w:t>Aryamann</w:t>
      </w:r>
      <w:proofErr w:type="spellEnd"/>
      <w:r>
        <w:t xml:space="preserve"> </w:t>
      </w:r>
      <w:proofErr w:type="spellStart"/>
      <w:r>
        <w:t>Zutshi</w:t>
      </w:r>
      <w:proofErr w:type="spellEnd"/>
      <w:r>
        <w:t xml:space="preserve">) who will </w:t>
      </w:r>
      <w:r w:rsidR="007B1E6D">
        <w:t xml:space="preserve">be the focal point to relay information to and from the team to the </w:t>
      </w:r>
      <w:proofErr w:type="gramStart"/>
      <w:r w:rsidR="007B1E6D">
        <w:t>stakeholders</w:t>
      </w:r>
      <w:proofErr w:type="gramEnd"/>
    </w:p>
    <w:p w14:paraId="4D4C230D" w14:textId="70DFC898" w:rsidR="007B1E6D" w:rsidRDefault="004C66F8" w:rsidP="00B815C5">
      <w:pPr>
        <w:pStyle w:val="BodyText"/>
        <w:numPr>
          <w:ilvl w:val="0"/>
          <w:numId w:val="46"/>
        </w:numPr>
      </w:pPr>
      <w:r>
        <w:t xml:space="preserve">Two teams to tackle frontend and </w:t>
      </w:r>
      <w:proofErr w:type="gramStart"/>
      <w:r>
        <w:t>backend</w:t>
      </w:r>
      <w:proofErr w:type="gramEnd"/>
    </w:p>
    <w:p w14:paraId="53CA71E6" w14:textId="32194007" w:rsidR="004C66F8" w:rsidRDefault="00514EDE" w:rsidP="004C66F8">
      <w:pPr>
        <w:pStyle w:val="BodyText"/>
        <w:numPr>
          <w:ilvl w:val="1"/>
          <w:numId w:val="46"/>
        </w:numPr>
      </w:pPr>
      <w:r>
        <w:t>FT (Frontend Team)</w:t>
      </w:r>
    </w:p>
    <w:p w14:paraId="0C99A580" w14:textId="06886831" w:rsidR="004C66F8" w:rsidRDefault="00514EDE" w:rsidP="004C66F8">
      <w:pPr>
        <w:pStyle w:val="BodyText"/>
        <w:numPr>
          <w:ilvl w:val="2"/>
          <w:numId w:val="46"/>
        </w:numPr>
      </w:pPr>
      <w:r>
        <w:t>Led by John Mosely</w:t>
      </w:r>
    </w:p>
    <w:p w14:paraId="260C6B7B" w14:textId="0828A9BD" w:rsidR="00FB63C0" w:rsidRDefault="00E270A2" w:rsidP="00FB63C0">
      <w:pPr>
        <w:pStyle w:val="BodyText"/>
        <w:numPr>
          <w:ilvl w:val="3"/>
          <w:numId w:val="46"/>
        </w:numPr>
      </w:pPr>
      <w:r>
        <w:t>Team members include Spencer Addis and Will Battey</w:t>
      </w:r>
    </w:p>
    <w:p w14:paraId="3339FDC5" w14:textId="37AE5893" w:rsidR="00661C0E" w:rsidRDefault="00661C0E" w:rsidP="00FB63C0">
      <w:pPr>
        <w:pStyle w:val="BodyText"/>
        <w:numPr>
          <w:ilvl w:val="3"/>
          <w:numId w:val="46"/>
        </w:numPr>
      </w:pPr>
      <w:r>
        <w:t>Responsible for coordinating with BT leader and PL</w:t>
      </w:r>
    </w:p>
    <w:p w14:paraId="592AF93B" w14:textId="4D746261" w:rsidR="00514EDE" w:rsidRDefault="00514EDE" w:rsidP="00514EDE">
      <w:pPr>
        <w:pStyle w:val="BodyText"/>
        <w:numPr>
          <w:ilvl w:val="1"/>
          <w:numId w:val="46"/>
        </w:numPr>
      </w:pPr>
      <w:r>
        <w:t>BT (Backend Team)</w:t>
      </w:r>
    </w:p>
    <w:p w14:paraId="5F9DB7DE" w14:textId="79A21CB1" w:rsidR="00514EDE" w:rsidRDefault="00514EDE" w:rsidP="00514EDE">
      <w:pPr>
        <w:pStyle w:val="BodyText"/>
        <w:numPr>
          <w:ilvl w:val="2"/>
          <w:numId w:val="46"/>
        </w:numPr>
      </w:pPr>
      <w:r>
        <w:lastRenderedPageBreak/>
        <w:t>Led by Zach Willingham</w:t>
      </w:r>
    </w:p>
    <w:p w14:paraId="3CBD56E8" w14:textId="343F5B1B" w:rsidR="009E1982" w:rsidRDefault="007A523C" w:rsidP="009E1982">
      <w:pPr>
        <w:pStyle w:val="BodyText"/>
        <w:numPr>
          <w:ilvl w:val="3"/>
          <w:numId w:val="46"/>
        </w:numPr>
      </w:pPr>
      <w:r>
        <w:t xml:space="preserve">Team members include </w:t>
      </w:r>
      <w:proofErr w:type="gramStart"/>
      <w:r>
        <w:t>Matthew</w:t>
      </w:r>
      <w:proofErr w:type="gramEnd"/>
      <w:r>
        <w:t xml:space="preserve"> </w:t>
      </w:r>
    </w:p>
    <w:p w14:paraId="399E813B" w14:textId="5980B0DB" w:rsidR="00661C0E" w:rsidRPr="007E3F4B" w:rsidRDefault="00661C0E" w:rsidP="009E1982">
      <w:pPr>
        <w:pStyle w:val="BodyText"/>
        <w:numPr>
          <w:ilvl w:val="3"/>
          <w:numId w:val="46"/>
        </w:numPr>
      </w:pPr>
      <w:r>
        <w:t>Responsible for coordinating with FT leader and PL</w:t>
      </w:r>
    </w:p>
    <w:p w14:paraId="16B23D15"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504EEDCB" w14:textId="5C10CCC8" w:rsidR="00CF7637" w:rsidRDefault="00C20E61" w:rsidP="00C20E61">
      <w:pPr>
        <w:pStyle w:val="BodyText"/>
        <w:numPr>
          <w:ilvl w:val="0"/>
          <w:numId w:val="46"/>
        </w:numPr>
      </w:pPr>
      <w:r>
        <w:t xml:space="preserve">The project will use </w:t>
      </w:r>
      <w:r w:rsidR="009A5792">
        <w:t xml:space="preserve">the </w:t>
      </w:r>
      <w:proofErr w:type="spellStart"/>
      <w:r w:rsidR="009A5792">
        <w:t>DigitalOcean</w:t>
      </w:r>
      <w:proofErr w:type="spellEnd"/>
      <w:r w:rsidR="009A5792">
        <w:t xml:space="preserve"> platform which is a cloud hosting service to</w:t>
      </w:r>
      <w:r w:rsidR="000B6DF5">
        <w:t xml:space="preserve"> be able to deploy a “droplet”, which is our project onto their servers. </w:t>
      </w:r>
      <w:r w:rsidR="00627C2A">
        <w:t>The deployment of our project to this server will be led by the FE team and headed by John Mosely</w:t>
      </w:r>
      <w:r w:rsidR="00705DB2">
        <w:t>(</w:t>
      </w:r>
      <w:hyperlink r:id="rId16" w:history="1">
        <w:r w:rsidR="003221E2" w:rsidRPr="00720015">
          <w:rPr>
            <w:rStyle w:val="Hyperlink"/>
          </w:rPr>
          <w:t>https://github.com/jomo1217</w:t>
        </w:r>
      </w:hyperlink>
      <w:r w:rsidR="00705DB2">
        <w:t>)</w:t>
      </w:r>
    </w:p>
    <w:p w14:paraId="1E0F4ED7" w14:textId="36F605A9" w:rsidR="00D84F0F" w:rsidRPr="00CF7637" w:rsidRDefault="00D84F0F" w:rsidP="00C20E61">
      <w:pPr>
        <w:pStyle w:val="BodyText"/>
        <w:numPr>
          <w:ilvl w:val="0"/>
          <w:numId w:val="46"/>
        </w:numPr>
      </w:pPr>
      <w:r>
        <w:t xml:space="preserve">The project will also utilize </w:t>
      </w:r>
      <w:r w:rsidR="00474A0F">
        <w:t>Oat++ as a web framework. This can be found on GitHub at (</w:t>
      </w:r>
      <w:proofErr w:type="spellStart"/>
      <w:r w:rsidR="00474A0F">
        <w:t>github</w:t>
      </w:r>
      <w:proofErr w:type="spellEnd"/>
      <w:r w:rsidR="00474A0F">
        <w:t xml:space="preserve"> here). The backend team will be responsible for this and will be headed by Zach Willingham(</w:t>
      </w:r>
      <w:hyperlink r:id="rId17" w:history="1">
        <w:r w:rsidR="003221E2" w:rsidRPr="00720015">
          <w:rPr>
            <w:rStyle w:val="Hyperlink"/>
          </w:rPr>
          <w:t>https://github.com/zachwillingham</w:t>
        </w:r>
      </w:hyperlink>
      <w:r w:rsidR="003221E2">
        <w:t>)</w:t>
      </w:r>
    </w:p>
    <w:p w14:paraId="35F53821" w14:textId="77777777" w:rsidR="00E918C5" w:rsidRDefault="00E918C5">
      <w:pPr>
        <w:pStyle w:val="Heading2"/>
      </w:pPr>
      <w:bookmarkStart w:id="31" w:name="_Toc524312840"/>
      <w:bookmarkStart w:id="32" w:name="_Toc11132108"/>
      <w:r w:rsidRPr="00C26778">
        <w:t>Roles and Responsibilities</w:t>
      </w:r>
      <w:bookmarkEnd w:id="31"/>
      <w:bookmarkEnd w:id="32"/>
    </w:p>
    <w:p w14:paraId="3F61546B" w14:textId="77777777" w:rsidR="002B441E" w:rsidRDefault="002B441E" w:rsidP="002B441E"/>
    <w:p w14:paraId="099E1A69" w14:textId="7784B494" w:rsidR="002B441E" w:rsidRDefault="002B441E" w:rsidP="002B441E">
      <w:pPr>
        <w:pStyle w:val="ListParagraph"/>
        <w:numPr>
          <w:ilvl w:val="0"/>
          <w:numId w:val="46"/>
        </w:numPr>
      </w:pPr>
      <w:proofErr w:type="spellStart"/>
      <w:r>
        <w:t>Aryamann</w:t>
      </w:r>
      <w:proofErr w:type="spellEnd"/>
      <w:r>
        <w:t xml:space="preserve"> </w:t>
      </w:r>
      <w:proofErr w:type="spellStart"/>
      <w:r>
        <w:t>Zutshi</w:t>
      </w:r>
      <w:proofErr w:type="spellEnd"/>
    </w:p>
    <w:p w14:paraId="3AE1C361" w14:textId="2C136A00" w:rsidR="002B441E" w:rsidRDefault="002B441E" w:rsidP="002B441E">
      <w:pPr>
        <w:pStyle w:val="ListParagraph"/>
        <w:numPr>
          <w:ilvl w:val="1"/>
          <w:numId w:val="46"/>
        </w:numPr>
      </w:pPr>
      <w:proofErr w:type="spellStart"/>
      <w:r>
        <w:t>Github</w:t>
      </w:r>
      <w:proofErr w:type="spellEnd"/>
      <w:r>
        <w:t>:</w:t>
      </w:r>
    </w:p>
    <w:p w14:paraId="170BFCB2" w14:textId="77777777" w:rsidR="002B441E" w:rsidRDefault="002B441E" w:rsidP="002B441E">
      <w:pPr>
        <w:pStyle w:val="ListParagraph"/>
        <w:numPr>
          <w:ilvl w:val="1"/>
          <w:numId w:val="46"/>
        </w:numPr>
      </w:pPr>
      <w:r>
        <w:t>Project Lead</w:t>
      </w:r>
    </w:p>
    <w:p w14:paraId="6C4DF2B7" w14:textId="336CBD50" w:rsidR="002B441E" w:rsidRPr="002B441E" w:rsidRDefault="002B441E" w:rsidP="002B441E">
      <w:pPr>
        <w:pStyle w:val="ListParagraph"/>
        <w:numPr>
          <w:ilvl w:val="2"/>
          <w:numId w:val="46"/>
        </w:numPr>
      </w:pPr>
      <w:r w:rsidRPr="002B441E">
        <w:rPr>
          <w:szCs w:val="24"/>
        </w:rPr>
        <w:t>responsible for coordinating with BEL and FEL</w:t>
      </w:r>
      <w:r>
        <w:rPr>
          <w:szCs w:val="24"/>
        </w:rPr>
        <w:t xml:space="preserve">, our </w:t>
      </w:r>
      <w:proofErr w:type="gramStart"/>
      <w:r>
        <w:rPr>
          <w:szCs w:val="24"/>
        </w:rPr>
        <w:t>teams</w:t>
      </w:r>
      <w:proofErr w:type="gramEnd"/>
      <w:r>
        <w:rPr>
          <w:szCs w:val="24"/>
        </w:rPr>
        <w:t xml:space="preserve"> quality assurers</w:t>
      </w:r>
    </w:p>
    <w:p w14:paraId="1B67ED00" w14:textId="72060444" w:rsidR="002B441E" w:rsidRPr="002B441E" w:rsidRDefault="002B441E" w:rsidP="002B441E">
      <w:pPr>
        <w:pStyle w:val="ListParagraph"/>
        <w:numPr>
          <w:ilvl w:val="2"/>
          <w:numId w:val="46"/>
        </w:numPr>
      </w:pPr>
      <w:r w:rsidRPr="002B441E">
        <w:rPr>
          <w:szCs w:val="24"/>
        </w:rPr>
        <w:t>focal point for communication with outside stakeholders</w:t>
      </w:r>
    </w:p>
    <w:p w14:paraId="63788F23" w14:textId="6E350499" w:rsidR="002B441E" w:rsidRPr="002B441E" w:rsidRDefault="002B441E" w:rsidP="002B441E">
      <w:pPr>
        <w:pStyle w:val="ListParagraph"/>
        <w:numPr>
          <w:ilvl w:val="2"/>
          <w:numId w:val="46"/>
        </w:numPr>
      </w:pPr>
      <w:r w:rsidRPr="002B441E">
        <w:rPr>
          <w:szCs w:val="24"/>
        </w:rPr>
        <w:t xml:space="preserve">responsible for delegating tasks and filling out </w:t>
      </w:r>
      <w:proofErr w:type="gramStart"/>
      <w:r w:rsidRPr="002B441E">
        <w:rPr>
          <w:szCs w:val="24"/>
        </w:rPr>
        <w:t>forms</w:t>
      </w:r>
      <w:proofErr w:type="gramEnd"/>
    </w:p>
    <w:p w14:paraId="05F24E87" w14:textId="7CFBD072" w:rsidR="002B441E" w:rsidRPr="002B441E" w:rsidRDefault="002B441E" w:rsidP="002B441E">
      <w:pPr>
        <w:pStyle w:val="ListParagraph"/>
        <w:numPr>
          <w:ilvl w:val="2"/>
          <w:numId w:val="46"/>
        </w:numPr>
      </w:pPr>
      <w:r w:rsidRPr="002B441E">
        <w:rPr>
          <w:szCs w:val="24"/>
        </w:rPr>
        <w:t xml:space="preserve">responsible for making sure deadlines are met and the iterations of the project are done </w:t>
      </w:r>
      <w:proofErr w:type="gramStart"/>
      <w:r w:rsidRPr="002B441E">
        <w:rPr>
          <w:szCs w:val="24"/>
        </w:rPr>
        <w:t>correctly</w:t>
      </w:r>
      <w:proofErr w:type="gramEnd"/>
    </w:p>
    <w:p w14:paraId="4C16A748" w14:textId="3BB108FB" w:rsidR="002B441E" w:rsidRPr="00D60312" w:rsidRDefault="002B441E" w:rsidP="002B441E">
      <w:pPr>
        <w:pStyle w:val="ListParagraph"/>
        <w:numPr>
          <w:ilvl w:val="0"/>
          <w:numId w:val="46"/>
        </w:numPr>
      </w:pPr>
      <w:r>
        <w:rPr>
          <w:szCs w:val="24"/>
        </w:rPr>
        <w:t>John Mosely</w:t>
      </w:r>
    </w:p>
    <w:p w14:paraId="56E52EF8" w14:textId="1CDAB5F0" w:rsidR="00D60312" w:rsidRPr="002B441E" w:rsidRDefault="00D60312" w:rsidP="00D60312">
      <w:pPr>
        <w:pStyle w:val="ListParagraph"/>
        <w:numPr>
          <w:ilvl w:val="1"/>
          <w:numId w:val="46"/>
        </w:numPr>
      </w:pPr>
      <w:proofErr w:type="spellStart"/>
      <w:r>
        <w:rPr>
          <w:szCs w:val="24"/>
        </w:rPr>
        <w:t>Github</w:t>
      </w:r>
      <w:proofErr w:type="spellEnd"/>
      <w:r>
        <w:rPr>
          <w:szCs w:val="24"/>
        </w:rPr>
        <w:t xml:space="preserve">: </w:t>
      </w:r>
      <w:hyperlink r:id="rId18" w:history="1">
        <w:r w:rsidR="00C35FE3" w:rsidRPr="00720015">
          <w:rPr>
            <w:rStyle w:val="Hyperlink"/>
            <w:szCs w:val="24"/>
          </w:rPr>
          <w:t>https://github.com/jomo1217</w:t>
        </w:r>
      </w:hyperlink>
      <w:r w:rsidR="00C35FE3">
        <w:rPr>
          <w:szCs w:val="24"/>
        </w:rPr>
        <w:t xml:space="preserve"> </w:t>
      </w:r>
    </w:p>
    <w:p w14:paraId="194181CD" w14:textId="0C1FF063" w:rsidR="002B441E" w:rsidRPr="002B441E" w:rsidRDefault="002B441E" w:rsidP="002B441E">
      <w:pPr>
        <w:pStyle w:val="ListParagraph"/>
        <w:numPr>
          <w:ilvl w:val="1"/>
          <w:numId w:val="46"/>
        </w:numPr>
      </w:pPr>
      <w:r>
        <w:rPr>
          <w:szCs w:val="24"/>
        </w:rPr>
        <w:t>Front End Lead</w:t>
      </w:r>
    </w:p>
    <w:p w14:paraId="3C4E9321" w14:textId="77777777" w:rsidR="002B441E" w:rsidRPr="002B441E" w:rsidRDefault="002B441E" w:rsidP="002B441E">
      <w:pPr>
        <w:pStyle w:val="ListParagraph"/>
        <w:numPr>
          <w:ilvl w:val="2"/>
          <w:numId w:val="46"/>
        </w:numPr>
      </w:pPr>
      <w:r w:rsidRPr="002B441E">
        <w:rPr>
          <w:szCs w:val="24"/>
        </w:rPr>
        <w:t>Quality Assurance Engineer</w:t>
      </w:r>
    </w:p>
    <w:p w14:paraId="4DD993E5" w14:textId="7489FEC0" w:rsidR="002B441E" w:rsidRPr="002B441E" w:rsidRDefault="002B441E" w:rsidP="002B441E">
      <w:pPr>
        <w:pStyle w:val="ListParagraph"/>
        <w:numPr>
          <w:ilvl w:val="2"/>
          <w:numId w:val="46"/>
        </w:numPr>
      </w:pPr>
      <w:r w:rsidRPr="002B441E">
        <w:rPr>
          <w:szCs w:val="24"/>
        </w:rPr>
        <w:t>responsible for all FE related development and testing</w:t>
      </w:r>
    </w:p>
    <w:p w14:paraId="2DA2CD00" w14:textId="1B433303" w:rsidR="002B441E" w:rsidRPr="002B441E" w:rsidRDefault="002B441E" w:rsidP="002B441E">
      <w:pPr>
        <w:pStyle w:val="ListParagraph"/>
        <w:numPr>
          <w:ilvl w:val="2"/>
          <w:numId w:val="46"/>
        </w:numPr>
      </w:pPr>
      <w:r w:rsidRPr="002B441E">
        <w:rPr>
          <w:szCs w:val="24"/>
        </w:rPr>
        <w:t xml:space="preserve">focal point for communication within team over the FE </w:t>
      </w:r>
    </w:p>
    <w:p w14:paraId="6C81EDB1" w14:textId="6E175E0D" w:rsidR="002B441E" w:rsidRDefault="002B441E" w:rsidP="002B441E">
      <w:pPr>
        <w:pStyle w:val="ListParagraph"/>
        <w:numPr>
          <w:ilvl w:val="2"/>
          <w:numId w:val="46"/>
        </w:numPr>
      </w:pPr>
      <w:r>
        <w:t xml:space="preserve">also responsible for making sure FE team hits </w:t>
      </w:r>
      <w:proofErr w:type="gramStart"/>
      <w:r>
        <w:t>deadlines</w:t>
      </w:r>
      <w:proofErr w:type="gramEnd"/>
    </w:p>
    <w:p w14:paraId="772FB189" w14:textId="227B7A06" w:rsidR="002B441E" w:rsidRDefault="002B441E" w:rsidP="002B441E">
      <w:pPr>
        <w:pStyle w:val="ListParagraph"/>
        <w:numPr>
          <w:ilvl w:val="2"/>
          <w:numId w:val="46"/>
        </w:numPr>
      </w:pPr>
      <w:r>
        <w:t xml:space="preserve">responsible for communicating with BEL and ensuring integration between </w:t>
      </w:r>
      <w:proofErr w:type="gramStart"/>
      <w:r>
        <w:t>bases</w:t>
      </w:r>
      <w:proofErr w:type="gramEnd"/>
    </w:p>
    <w:p w14:paraId="06D26176" w14:textId="77777777" w:rsidR="00D60312" w:rsidRDefault="002B441E" w:rsidP="00D60312">
      <w:pPr>
        <w:pStyle w:val="ListParagraph"/>
        <w:numPr>
          <w:ilvl w:val="0"/>
          <w:numId w:val="46"/>
        </w:numPr>
      </w:pPr>
      <w:r>
        <w:t>Zach Willingham</w:t>
      </w:r>
    </w:p>
    <w:p w14:paraId="160F3F93" w14:textId="63B1E4D5" w:rsidR="00D60312" w:rsidRDefault="00D60312" w:rsidP="00D60312">
      <w:pPr>
        <w:pStyle w:val="ListParagraph"/>
        <w:numPr>
          <w:ilvl w:val="1"/>
          <w:numId w:val="46"/>
        </w:numPr>
      </w:pPr>
      <w:proofErr w:type="spellStart"/>
      <w:r>
        <w:t>Github</w:t>
      </w:r>
      <w:proofErr w:type="spellEnd"/>
      <w:r>
        <w:t xml:space="preserve">: </w:t>
      </w:r>
      <w:hyperlink r:id="rId19" w:history="1">
        <w:r w:rsidR="00C35FE3" w:rsidRPr="00720015">
          <w:rPr>
            <w:rStyle w:val="Hyperlink"/>
          </w:rPr>
          <w:t>https://github.com/zachwillingham</w:t>
        </w:r>
      </w:hyperlink>
      <w:r w:rsidR="00C35FE3">
        <w:t xml:space="preserve"> </w:t>
      </w:r>
    </w:p>
    <w:p w14:paraId="0607474A" w14:textId="37696C81" w:rsidR="00D60312" w:rsidRPr="00D60312" w:rsidRDefault="00D60312" w:rsidP="00D60312">
      <w:pPr>
        <w:pStyle w:val="ListParagraph"/>
        <w:numPr>
          <w:ilvl w:val="1"/>
          <w:numId w:val="46"/>
        </w:numPr>
      </w:pPr>
      <w:r w:rsidRPr="00D60312">
        <w:rPr>
          <w:szCs w:val="24"/>
        </w:rPr>
        <w:t>B</w:t>
      </w:r>
      <w:r>
        <w:rPr>
          <w:szCs w:val="24"/>
        </w:rPr>
        <w:t>ack End Lead</w:t>
      </w:r>
    </w:p>
    <w:p w14:paraId="0C95365A" w14:textId="47C61A53" w:rsidR="00D60312" w:rsidRPr="00D60312" w:rsidRDefault="00D60312" w:rsidP="00D60312">
      <w:pPr>
        <w:pStyle w:val="ListParagraph"/>
        <w:numPr>
          <w:ilvl w:val="2"/>
          <w:numId w:val="46"/>
        </w:numPr>
      </w:pPr>
      <w:r w:rsidRPr="00D60312">
        <w:rPr>
          <w:szCs w:val="24"/>
        </w:rPr>
        <w:t>Quality Assurance Engineer for the backend</w:t>
      </w:r>
    </w:p>
    <w:p w14:paraId="58017AE6" w14:textId="62746A2D" w:rsidR="00D60312" w:rsidRPr="00D60312" w:rsidRDefault="00D60312" w:rsidP="00D60312">
      <w:pPr>
        <w:pStyle w:val="ListParagraph"/>
        <w:numPr>
          <w:ilvl w:val="2"/>
          <w:numId w:val="46"/>
        </w:numPr>
      </w:pPr>
      <w:r>
        <w:rPr>
          <w:szCs w:val="24"/>
        </w:rPr>
        <w:t>r</w:t>
      </w:r>
      <w:r w:rsidRPr="00D60312">
        <w:rPr>
          <w:szCs w:val="24"/>
        </w:rPr>
        <w:t xml:space="preserve">esponsible for BE related development and </w:t>
      </w:r>
      <w:proofErr w:type="gramStart"/>
      <w:r w:rsidRPr="00D60312">
        <w:rPr>
          <w:szCs w:val="24"/>
        </w:rPr>
        <w:t>testing</w:t>
      </w:r>
      <w:proofErr w:type="gramEnd"/>
    </w:p>
    <w:p w14:paraId="1A785975" w14:textId="298E6D3D" w:rsidR="00D60312" w:rsidRPr="00D60312" w:rsidRDefault="00D60312" w:rsidP="00D60312">
      <w:pPr>
        <w:pStyle w:val="ListParagraph"/>
        <w:numPr>
          <w:ilvl w:val="2"/>
          <w:numId w:val="46"/>
        </w:numPr>
      </w:pPr>
      <w:r w:rsidRPr="00D60312">
        <w:rPr>
          <w:szCs w:val="24"/>
        </w:rPr>
        <w:t>focal point for communication within the team over BE</w:t>
      </w:r>
    </w:p>
    <w:p w14:paraId="36454D53" w14:textId="4F7A3D62" w:rsidR="00D60312" w:rsidRPr="00D60312" w:rsidRDefault="00D60312" w:rsidP="00D60312">
      <w:pPr>
        <w:pStyle w:val="ListParagraph"/>
        <w:numPr>
          <w:ilvl w:val="2"/>
          <w:numId w:val="46"/>
        </w:numPr>
      </w:pPr>
      <w:r>
        <w:rPr>
          <w:szCs w:val="24"/>
        </w:rPr>
        <w:t xml:space="preserve">responsible for his team’s deadlines and communicating with FEL to ensure base </w:t>
      </w:r>
      <w:proofErr w:type="gramStart"/>
      <w:r>
        <w:rPr>
          <w:szCs w:val="24"/>
        </w:rPr>
        <w:t>integration</w:t>
      </w:r>
      <w:proofErr w:type="gramEnd"/>
    </w:p>
    <w:p w14:paraId="67475CB8" w14:textId="2A0BC8B9" w:rsidR="00D60312" w:rsidRDefault="00D60312" w:rsidP="00D60312">
      <w:pPr>
        <w:pStyle w:val="ListParagraph"/>
        <w:numPr>
          <w:ilvl w:val="0"/>
          <w:numId w:val="46"/>
        </w:numPr>
      </w:pPr>
      <w:r>
        <w:t>Will Battey</w:t>
      </w:r>
    </w:p>
    <w:p w14:paraId="51AB8BDA" w14:textId="211B58CB" w:rsidR="00D60312" w:rsidRDefault="00D60312" w:rsidP="00D60312">
      <w:pPr>
        <w:pStyle w:val="ListParagraph"/>
        <w:numPr>
          <w:ilvl w:val="1"/>
          <w:numId w:val="46"/>
        </w:numPr>
      </w:pPr>
      <w:proofErr w:type="spellStart"/>
      <w:r>
        <w:t>Github</w:t>
      </w:r>
      <w:proofErr w:type="spellEnd"/>
      <w:r>
        <w:t xml:space="preserve">: </w:t>
      </w:r>
      <w:hyperlink r:id="rId20" w:history="1">
        <w:r w:rsidR="00C35FE3" w:rsidRPr="00720015">
          <w:rPr>
            <w:rStyle w:val="Hyperlink"/>
          </w:rPr>
          <w:t>https://github.com/willbtty</w:t>
        </w:r>
      </w:hyperlink>
      <w:r w:rsidR="00C35FE3">
        <w:t xml:space="preserve"> </w:t>
      </w:r>
    </w:p>
    <w:p w14:paraId="3F945C01" w14:textId="5F6A99D9" w:rsidR="00D60312" w:rsidRDefault="00D60312" w:rsidP="00D60312">
      <w:pPr>
        <w:pStyle w:val="ListParagraph"/>
        <w:numPr>
          <w:ilvl w:val="1"/>
          <w:numId w:val="46"/>
        </w:numPr>
      </w:pPr>
    </w:p>
    <w:p w14:paraId="6AD9C04C" w14:textId="455D95C0" w:rsidR="00D60312" w:rsidRDefault="00D60312" w:rsidP="00D60312">
      <w:pPr>
        <w:pStyle w:val="ListParagraph"/>
        <w:numPr>
          <w:ilvl w:val="1"/>
          <w:numId w:val="46"/>
        </w:numPr>
      </w:pPr>
      <w:r>
        <w:t>Front End Developer</w:t>
      </w:r>
    </w:p>
    <w:p w14:paraId="4D4ECB69" w14:textId="69F29AA9" w:rsidR="00D60312" w:rsidRDefault="00D60312" w:rsidP="00D60312">
      <w:pPr>
        <w:pStyle w:val="ListParagraph"/>
        <w:numPr>
          <w:ilvl w:val="2"/>
          <w:numId w:val="46"/>
        </w:numPr>
      </w:pPr>
      <w:r>
        <w:t>Responsible for UI/UX design</w:t>
      </w:r>
    </w:p>
    <w:p w14:paraId="3A1CEC21" w14:textId="4E1D839E" w:rsidR="00D60312" w:rsidRDefault="00D60312" w:rsidP="00D60312">
      <w:pPr>
        <w:pStyle w:val="ListParagraph"/>
        <w:numPr>
          <w:ilvl w:val="3"/>
          <w:numId w:val="46"/>
        </w:numPr>
      </w:pPr>
      <w:r>
        <w:t xml:space="preserve">Create html layout for page after deciding what is most aesthetically pleasing as well as user </w:t>
      </w:r>
      <w:proofErr w:type="gramStart"/>
      <w:r>
        <w:t>friendly</w:t>
      </w:r>
      <w:proofErr w:type="gramEnd"/>
    </w:p>
    <w:p w14:paraId="62E3F916" w14:textId="22FBDA92" w:rsidR="00D60312" w:rsidRDefault="00D60312" w:rsidP="00D60312">
      <w:pPr>
        <w:pStyle w:val="ListParagraph"/>
        <w:numPr>
          <w:ilvl w:val="4"/>
          <w:numId w:val="46"/>
        </w:numPr>
      </w:pPr>
      <w:r>
        <w:t xml:space="preserve">Use CSS as </w:t>
      </w:r>
      <w:proofErr w:type="gramStart"/>
      <w:r>
        <w:t>well</w:t>
      </w:r>
      <w:proofErr w:type="gramEnd"/>
    </w:p>
    <w:p w14:paraId="41A380AC" w14:textId="0D1960D9" w:rsidR="00D60312" w:rsidRDefault="00D60312" w:rsidP="00D60312">
      <w:pPr>
        <w:pStyle w:val="ListParagraph"/>
        <w:numPr>
          <w:ilvl w:val="3"/>
          <w:numId w:val="46"/>
        </w:numPr>
      </w:pPr>
      <w:r>
        <w:t xml:space="preserve">Write the </w:t>
      </w:r>
      <w:proofErr w:type="spellStart"/>
      <w:r>
        <w:t>javascript</w:t>
      </w:r>
      <w:proofErr w:type="spellEnd"/>
      <w:r>
        <w:t xml:space="preserve"> to support the backend is </w:t>
      </w:r>
      <w:proofErr w:type="gramStart"/>
      <w:r>
        <w:t>C++</w:t>
      </w:r>
      <w:proofErr w:type="gramEnd"/>
    </w:p>
    <w:p w14:paraId="5637D9A5" w14:textId="2C1D2F37" w:rsidR="00D60312" w:rsidRDefault="00D60312" w:rsidP="00D60312">
      <w:pPr>
        <w:ind w:left="2880"/>
      </w:pPr>
    </w:p>
    <w:p w14:paraId="5D5A696B" w14:textId="0DB9BA15" w:rsidR="00D60312" w:rsidRDefault="00D60312" w:rsidP="00D60312">
      <w:pPr>
        <w:pStyle w:val="ListParagraph"/>
        <w:numPr>
          <w:ilvl w:val="0"/>
          <w:numId w:val="46"/>
        </w:numPr>
      </w:pPr>
      <w:r>
        <w:t>Spencer Addis</w:t>
      </w:r>
    </w:p>
    <w:p w14:paraId="3A0BAA45" w14:textId="188A8766" w:rsidR="00D60312" w:rsidRDefault="00D60312" w:rsidP="00D60312">
      <w:pPr>
        <w:pStyle w:val="ListParagraph"/>
        <w:numPr>
          <w:ilvl w:val="1"/>
          <w:numId w:val="46"/>
        </w:numPr>
      </w:pPr>
      <w:proofErr w:type="spellStart"/>
      <w:r>
        <w:t>Github</w:t>
      </w:r>
      <w:proofErr w:type="spellEnd"/>
      <w:r>
        <w:t xml:space="preserve">: </w:t>
      </w:r>
      <w:hyperlink r:id="rId21" w:history="1">
        <w:r w:rsidR="00C35FE3" w:rsidRPr="00720015">
          <w:rPr>
            <w:rStyle w:val="Hyperlink"/>
          </w:rPr>
          <w:t>https://github.com/spnkrrr</w:t>
        </w:r>
      </w:hyperlink>
      <w:r w:rsidR="00C35FE3">
        <w:t xml:space="preserve"> </w:t>
      </w:r>
    </w:p>
    <w:p w14:paraId="741CA8C3" w14:textId="6065D7D2" w:rsidR="00D60312" w:rsidRDefault="00D60312" w:rsidP="00D60312">
      <w:pPr>
        <w:pStyle w:val="ListParagraph"/>
        <w:numPr>
          <w:ilvl w:val="1"/>
          <w:numId w:val="46"/>
        </w:numPr>
      </w:pPr>
      <w:r>
        <w:lastRenderedPageBreak/>
        <w:t>Front End Developer</w:t>
      </w:r>
    </w:p>
    <w:p w14:paraId="1FAD390A" w14:textId="77777777" w:rsidR="00D60312" w:rsidRDefault="00D60312" w:rsidP="00D60312">
      <w:pPr>
        <w:pStyle w:val="ListParagraph"/>
        <w:numPr>
          <w:ilvl w:val="2"/>
          <w:numId w:val="46"/>
        </w:numPr>
      </w:pPr>
      <w:r>
        <w:t>Responsible for UI/UX design</w:t>
      </w:r>
    </w:p>
    <w:p w14:paraId="5371FD50" w14:textId="77777777" w:rsidR="00D60312" w:rsidRDefault="00D60312" w:rsidP="00D60312">
      <w:pPr>
        <w:pStyle w:val="ListParagraph"/>
        <w:numPr>
          <w:ilvl w:val="3"/>
          <w:numId w:val="46"/>
        </w:numPr>
      </w:pPr>
      <w:r>
        <w:t xml:space="preserve">Create html layout for page after deciding what is most aesthetically pleasing as well as user </w:t>
      </w:r>
      <w:proofErr w:type="gramStart"/>
      <w:r>
        <w:t>friendly</w:t>
      </w:r>
      <w:proofErr w:type="gramEnd"/>
    </w:p>
    <w:p w14:paraId="570FC73E" w14:textId="77777777" w:rsidR="00D60312" w:rsidRDefault="00D60312" w:rsidP="00D60312">
      <w:pPr>
        <w:pStyle w:val="ListParagraph"/>
        <w:numPr>
          <w:ilvl w:val="4"/>
          <w:numId w:val="46"/>
        </w:numPr>
      </w:pPr>
      <w:r>
        <w:t xml:space="preserve">Use CSS as </w:t>
      </w:r>
      <w:proofErr w:type="gramStart"/>
      <w:r>
        <w:t>well</w:t>
      </w:r>
      <w:proofErr w:type="gramEnd"/>
    </w:p>
    <w:p w14:paraId="18D432CA" w14:textId="423941D4" w:rsidR="00D60312" w:rsidRDefault="00D60312" w:rsidP="00D60312">
      <w:pPr>
        <w:pStyle w:val="ListParagraph"/>
        <w:numPr>
          <w:ilvl w:val="3"/>
          <w:numId w:val="46"/>
        </w:numPr>
      </w:pPr>
      <w:r>
        <w:t xml:space="preserve">Write the </w:t>
      </w:r>
      <w:proofErr w:type="spellStart"/>
      <w:r>
        <w:t>javascript</w:t>
      </w:r>
      <w:proofErr w:type="spellEnd"/>
      <w:r>
        <w:t xml:space="preserve"> to support the backend is </w:t>
      </w:r>
      <w:proofErr w:type="gramStart"/>
      <w:r>
        <w:t>C++</w:t>
      </w:r>
      <w:proofErr w:type="gramEnd"/>
    </w:p>
    <w:p w14:paraId="572246F6" w14:textId="25BEF3E6" w:rsidR="00D60312" w:rsidRDefault="00D60312" w:rsidP="00D60312">
      <w:pPr>
        <w:pStyle w:val="ListParagraph"/>
        <w:numPr>
          <w:ilvl w:val="0"/>
          <w:numId w:val="46"/>
        </w:numPr>
      </w:pPr>
      <w:r>
        <w:t>Matthew Sullivan</w:t>
      </w:r>
    </w:p>
    <w:p w14:paraId="6A736C35" w14:textId="01C7D375" w:rsidR="00D60312" w:rsidRDefault="00D60312" w:rsidP="00D60312">
      <w:pPr>
        <w:pStyle w:val="ListParagraph"/>
        <w:numPr>
          <w:ilvl w:val="1"/>
          <w:numId w:val="46"/>
        </w:numPr>
      </w:pPr>
      <w:proofErr w:type="spellStart"/>
      <w:r>
        <w:t>Github</w:t>
      </w:r>
      <w:proofErr w:type="spellEnd"/>
      <w:r>
        <w:t xml:space="preserve">: </w:t>
      </w:r>
      <w:hyperlink r:id="rId22" w:history="1">
        <w:r w:rsidR="00C35FE3" w:rsidRPr="00720015">
          <w:rPr>
            <w:rStyle w:val="Hyperlink"/>
          </w:rPr>
          <w:t>https://github.com/matthewsullivan1</w:t>
        </w:r>
      </w:hyperlink>
      <w:r w:rsidR="00C35FE3">
        <w:t xml:space="preserve"> </w:t>
      </w:r>
    </w:p>
    <w:p w14:paraId="688CA48C" w14:textId="374870F6" w:rsidR="00D60312" w:rsidRDefault="00D60312" w:rsidP="00D60312">
      <w:pPr>
        <w:pStyle w:val="ListParagraph"/>
        <w:numPr>
          <w:ilvl w:val="1"/>
          <w:numId w:val="46"/>
        </w:numPr>
      </w:pPr>
      <w:r>
        <w:t>Back End Developer</w:t>
      </w:r>
    </w:p>
    <w:p w14:paraId="56477604" w14:textId="674A5D66" w:rsidR="00D60312" w:rsidRDefault="00D60312" w:rsidP="00D60312">
      <w:pPr>
        <w:pStyle w:val="ListParagraph"/>
        <w:numPr>
          <w:ilvl w:val="2"/>
          <w:numId w:val="46"/>
        </w:numPr>
      </w:pPr>
      <w:r>
        <w:t xml:space="preserve">Responsible for hosting and maintaining </w:t>
      </w:r>
      <w:proofErr w:type="gramStart"/>
      <w:r>
        <w:t>codebase</w:t>
      </w:r>
      <w:proofErr w:type="gramEnd"/>
    </w:p>
    <w:p w14:paraId="71AB5B2B" w14:textId="7090C979" w:rsidR="00D60312" w:rsidRDefault="00D60312" w:rsidP="00D60312">
      <w:pPr>
        <w:pStyle w:val="ListParagraph"/>
        <w:numPr>
          <w:ilvl w:val="2"/>
          <w:numId w:val="46"/>
        </w:numPr>
      </w:pPr>
      <w:r>
        <w:t xml:space="preserve">Create user authentication and save user history using </w:t>
      </w:r>
      <w:proofErr w:type="gramStart"/>
      <w:r>
        <w:t>SQL</w:t>
      </w:r>
      <w:proofErr w:type="gramEnd"/>
    </w:p>
    <w:p w14:paraId="4D4B3210" w14:textId="0480821C" w:rsidR="00D60312" w:rsidRPr="002B441E" w:rsidRDefault="00D60312" w:rsidP="00D60312">
      <w:pPr>
        <w:pStyle w:val="ListParagraph"/>
        <w:numPr>
          <w:ilvl w:val="2"/>
          <w:numId w:val="46"/>
        </w:numPr>
      </w:pPr>
      <w:r>
        <w:t xml:space="preserve">Integrate codebase with </w:t>
      </w:r>
      <w:proofErr w:type="gramStart"/>
      <w:r>
        <w:t>frontend</w:t>
      </w:r>
      <w:proofErr w:type="gramEnd"/>
    </w:p>
    <w:p w14:paraId="4A2C337B" w14:textId="77777777" w:rsidR="002B441E" w:rsidRPr="002B441E" w:rsidRDefault="002B441E" w:rsidP="002B441E"/>
    <w:p w14:paraId="5A497389" w14:textId="77777777" w:rsidR="00E918C5" w:rsidRPr="00C26778" w:rsidRDefault="00E918C5">
      <w:pPr>
        <w:pStyle w:val="BodyText"/>
      </w:pPr>
    </w:p>
    <w:p w14:paraId="4EE239B1" w14:textId="77777777" w:rsidR="00E918C5" w:rsidRPr="00C26778" w:rsidRDefault="00E918C5">
      <w:pPr>
        <w:pStyle w:val="BodyText"/>
      </w:pPr>
      <w:r w:rsidRPr="00C26778">
        <w:t xml:space="preserve">Anyone on the project can perform </w:t>
      </w:r>
      <w:hyperlink r:id="rId23" w:history="1">
        <w:r w:rsidRPr="00C26778">
          <w:rPr>
            <w:rStyle w:val="Hyperlink"/>
          </w:rPr>
          <w:t>Any Role</w:t>
        </w:r>
      </w:hyperlink>
      <w:r w:rsidRPr="00C26778">
        <w:t xml:space="preserve"> activities.</w:t>
      </w:r>
    </w:p>
    <w:p w14:paraId="57CC1CDB"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C7BEA6E" w14:textId="77777777" w:rsidR="00E918C5" w:rsidRDefault="00E918C5">
      <w:pPr>
        <w:pStyle w:val="Heading2"/>
      </w:pPr>
      <w:bookmarkStart w:id="35" w:name="_Toc524312842"/>
      <w:bookmarkStart w:id="36" w:name="_Toc11132110"/>
      <w:r w:rsidRPr="00C26778">
        <w:t>Project Estimates</w:t>
      </w:r>
      <w:bookmarkEnd w:id="35"/>
      <w:bookmarkEnd w:id="36"/>
    </w:p>
    <w:p w14:paraId="639ADF76" w14:textId="6C2624EE" w:rsidR="002B441E" w:rsidRDefault="002B441E" w:rsidP="002B441E">
      <w:pPr>
        <w:pStyle w:val="ListParagraph"/>
        <w:numPr>
          <w:ilvl w:val="0"/>
          <w:numId w:val="46"/>
        </w:numPr>
      </w:pPr>
      <w:r>
        <w:t>Cost Estimates</w:t>
      </w:r>
    </w:p>
    <w:p w14:paraId="23AA7087" w14:textId="231BBBEF" w:rsidR="002B441E" w:rsidRDefault="002B441E" w:rsidP="002B441E">
      <w:pPr>
        <w:pStyle w:val="ListParagraph"/>
        <w:numPr>
          <w:ilvl w:val="1"/>
          <w:numId w:val="46"/>
        </w:numPr>
      </w:pPr>
      <w:r>
        <w:t>Financials: N/A</w:t>
      </w:r>
    </w:p>
    <w:p w14:paraId="6BF986B7" w14:textId="129FF331" w:rsidR="00AE30CB" w:rsidRDefault="00AE30CB" w:rsidP="00AE30CB">
      <w:pPr>
        <w:pStyle w:val="ListParagraph"/>
        <w:numPr>
          <w:ilvl w:val="0"/>
          <w:numId w:val="46"/>
        </w:numPr>
      </w:pPr>
      <w:r>
        <w:t xml:space="preserve">Total time to </w:t>
      </w:r>
      <w:proofErr w:type="gramStart"/>
      <w:r>
        <w:t>complete</w:t>
      </w:r>
      <w:proofErr w:type="gramEnd"/>
    </w:p>
    <w:p w14:paraId="6EA7D7D5" w14:textId="2B7C2826" w:rsidR="00AE30CB" w:rsidRDefault="00AE30CB" w:rsidP="00AE30CB">
      <w:pPr>
        <w:pStyle w:val="ListParagraph"/>
        <w:numPr>
          <w:ilvl w:val="1"/>
          <w:numId w:val="46"/>
        </w:numPr>
      </w:pPr>
      <w:r>
        <w:t>Finalized project by December 5</w:t>
      </w:r>
    </w:p>
    <w:p w14:paraId="5764F42A" w14:textId="57902336" w:rsidR="00AE30CB" w:rsidRDefault="00AE30CB" w:rsidP="00AE30CB">
      <w:pPr>
        <w:pStyle w:val="ListParagraph"/>
        <w:numPr>
          <w:ilvl w:val="0"/>
          <w:numId w:val="46"/>
        </w:numPr>
      </w:pPr>
      <w:r>
        <w:t xml:space="preserve">Time spent per </w:t>
      </w:r>
      <w:proofErr w:type="gramStart"/>
      <w:r>
        <w:t>week</w:t>
      </w:r>
      <w:proofErr w:type="gramEnd"/>
    </w:p>
    <w:p w14:paraId="53BC0B19" w14:textId="3848E4B5" w:rsidR="00AE30CB" w:rsidRDefault="00AE30CB" w:rsidP="00AE30CB">
      <w:pPr>
        <w:pStyle w:val="ListParagraph"/>
        <w:numPr>
          <w:ilvl w:val="1"/>
          <w:numId w:val="46"/>
        </w:numPr>
      </w:pPr>
      <w:r>
        <w:t xml:space="preserve">Estimated total: 3 </w:t>
      </w:r>
      <w:proofErr w:type="spellStart"/>
      <w:proofErr w:type="gramStart"/>
      <w:r>
        <w:t>hrs</w:t>
      </w:r>
      <w:proofErr w:type="spellEnd"/>
      <w:proofErr w:type="gramEnd"/>
    </w:p>
    <w:p w14:paraId="01C9F8F3" w14:textId="4048EF35" w:rsidR="00AE30CB" w:rsidRDefault="00AE30CB" w:rsidP="00AE30CB">
      <w:pPr>
        <w:pStyle w:val="ListParagraph"/>
        <w:numPr>
          <w:ilvl w:val="1"/>
          <w:numId w:val="46"/>
        </w:numPr>
      </w:pPr>
      <w:r>
        <w:t>Individual work: 2hrs</w:t>
      </w:r>
    </w:p>
    <w:p w14:paraId="29295F65" w14:textId="2480CE8B" w:rsidR="00AE30CB" w:rsidRDefault="00AE30CB" w:rsidP="00AE30CB">
      <w:pPr>
        <w:pStyle w:val="ListParagraph"/>
        <w:numPr>
          <w:ilvl w:val="1"/>
          <w:numId w:val="46"/>
        </w:numPr>
      </w:pPr>
      <w:r>
        <w:t xml:space="preserve">Team meetings: 1 </w:t>
      </w:r>
      <w:proofErr w:type="spellStart"/>
      <w:r>
        <w:t>hr</w:t>
      </w:r>
      <w:proofErr w:type="spellEnd"/>
    </w:p>
    <w:p w14:paraId="6693093E" w14:textId="1202FD0F" w:rsidR="00AE30CB" w:rsidRDefault="00AE30CB" w:rsidP="00AE30CB">
      <w:pPr>
        <w:pStyle w:val="ListParagraph"/>
        <w:numPr>
          <w:ilvl w:val="0"/>
          <w:numId w:val="46"/>
        </w:numPr>
      </w:pPr>
      <w:r>
        <w:t>Re-estimation</w:t>
      </w:r>
    </w:p>
    <w:p w14:paraId="456C5098" w14:textId="2D3B2F4C" w:rsidR="00AE30CB" w:rsidRPr="002B441E" w:rsidRDefault="00AE30CB" w:rsidP="00AE30CB">
      <w:pPr>
        <w:pStyle w:val="ListParagraph"/>
        <w:numPr>
          <w:ilvl w:val="1"/>
          <w:numId w:val="46"/>
        </w:numPr>
      </w:pPr>
      <w:r>
        <w:t xml:space="preserve">Will meet once a week so if needed, edits can be made, will be dictated by the </w:t>
      </w:r>
      <w:proofErr w:type="gramStart"/>
      <w:r>
        <w:t>leads</w:t>
      </w:r>
      <w:proofErr w:type="gramEnd"/>
    </w:p>
    <w:p w14:paraId="6E0E0A30" w14:textId="77777777" w:rsidR="00E918C5" w:rsidRPr="00C26778" w:rsidRDefault="00E918C5">
      <w:pPr>
        <w:pStyle w:val="Heading2"/>
      </w:pPr>
      <w:bookmarkStart w:id="37" w:name="_Toc524312843"/>
      <w:bookmarkStart w:id="38" w:name="_Toc11132111"/>
      <w:r w:rsidRPr="00C26778">
        <w:t>Project Plan</w:t>
      </w:r>
      <w:bookmarkEnd w:id="37"/>
      <w:bookmarkEnd w:id="38"/>
    </w:p>
    <w:p w14:paraId="765D311E" w14:textId="77777777" w:rsidR="00D340BC" w:rsidRPr="00D340BC" w:rsidRDefault="00D340BC" w:rsidP="00B74259">
      <w:pPr>
        <w:pStyle w:val="infoblue0"/>
        <w:ind w:left="0"/>
        <w:rPr>
          <w:i w:val="0"/>
          <w:iCs w:val="0"/>
        </w:rPr>
      </w:pPr>
    </w:p>
    <w:p w14:paraId="286EE2B3" w14:textId="77777777" w:rsidR="00E918C5" w:rsidRDefault="00E918C5">
      <w:pPr>
        <w:pStyle w:val="Heading3"/>
      </w:pPr>
      <w:bookmarkStart w:id="39" w:name="_Toc524312844"/>
      <w:r w:rsidRPr="00C26778">
        <w:t xml:space="preserve">Phase Plan </w:t>
      </w:r>
      <w:bookmarkEnd w:id="39"/>
    </w:p>
    <w:p w14:paraId="1773C724" w14:textId="200CF685" w:rsidR="00AE30CB" w:rsidRPr="00AE30CB" w:rsidRDefault="00AE30CB" w:rsidP="00AE30CB">
      <w:pPr>
        <w:ind w:left="720"/>
      </w:pPr>
      <w:r>
        <w:t>N/A</w:t>
      </w:r>
    </w:p>
    <w:p w14:paraId="7C66C53B" w14:textId="77777777" w:rsidR="00E918C5" w:rsidRDefault="00E918C5">
      <w:pPr>
        <w:pStyle w:val="Heading3"/>
      </w:pPr>
      <w:bookmarkStart w:id="40" w:name="_Toc524312845"/>
      <w:r w:rsidRPr="00C26778">
        <w:t>Iteration Objectives</w:t>
      </w:r>
      <w:bookmarkEnd w:id="40"/>
    </w:p>
    <w:p w14:paraId="3D783583" w14:textId="4498FEFC" w:rsidR="003221E2" w:rsidRDefault="003221E2" w:rsidP="003221E2">
      <w:pPr>
        <w:pStyle w:val="ListParagraph"/>
        <w:numPr>
          <w:ilvl w:val="0"/>
          <w:numId w:val="46"/>
        </w:numPr>
      </w:pPr>
      <w:r>
        <w:t>***TESTING WILL BE DONE EVERY SINGLE ITERATION***</w:t>
      </w:r>
    </w:p>
    <w:p w14:paraId="1E1DB0E4" w14:textId="1CD10C48" w:rsidR="00C35FE3" w:rsidRDefault="00AE30CB" w:rsidP="003221E2">
      <w:pPr>
        <w:pStyle w:val="ListParagraph"/>
        <w:numPr>
          <w:ilvl w:val="0"/>
          <w:numId w:val="46"/>
        </w:numPr>
      </w:pPr>
      <w:r>
        <w:t>FE team</w:t>
      </w:r>
    </w:p>
    <w:p w14:paraId="5D0581CF" w14:textId="316956AC" w:rsidR="00AE30CB" w:rsidRDefault="00AE30CB" w:rsidP="00AE30CB">
      <w:pPr>
        <w:pStyle w:val="ListParagraph"/>
        <w:numPr>
          <w:ilvl w:val="1"/>
          <w:numId w:val="46"/>
        </w:numPr>
      </w:pPr>
      <w:r>
        <w:t>Iteration 1</w:t>
      </w:r>
    </w:p>
    <w:p w14:paraId="423BA1F2" w14:textId="1BBDA42A" w:rsidR="00AE30CB" w:rsidRDefault="00AE30CB" w:rsidP="00AE30CB">
      <w:pPr>
        <w:pStyle w:val="ListParagraph"/>
        <w:numPr>
          <w:ilvl w:val="2"/>
          <w:numId w:val="46"/>
        </w:numPr>
      </w:pPr>
      <w:r>
        <w:t>Research and preliminary design</w:t>
      </w:r>
    </w:p>
    <w:p w14:paraId="6B81A570" w14:textId="6C9CBB59" w:rsidR="00AE30CB" w:rsidRDefault="00AE30CB" w:rsidP="00AE30CB">
      <w:pPr>
        <w:pStyle w:val="ListParagraph"/>
        <w:numPr>
          <w:ilvl w:val="1"/>
          <w:numId w:val="46"/>
        </w:numPr>
      </w:pPr>
      <w:r>
        <w:t>Iteration2</w:t>
      </w:r>
    </w:p>
    <w:p w14:paraId="5E2A0F3A" w14:textId="6858CCAD" w:rsidR="00AE30CB" w:rsidRDefault="00AE30CB" w:rsidP="00AE30CB">
      <w:pPr>
        <w:pStyle w:val="ListParagraph"/>
        <w:numPr>
          <w:ilvl w:val="2"/>
          <w:numId w:val="46"/>
        </w:numPr>
      </w:pPr>
      <w:r>
        <w:t>Basic UI development</w:t>
      </w:r>
    </w:p>
    <w:p w14:paraId="73C04448" w14:textId="3DF8FEF8" w:rsidR="00AE30CB" w:rsidRDefault="00AE30CB" w:rsidP="00AE30CB">
      <w:pPr>
        <w:pStyle w:val="ListParagraph"/>
        <w:numPr>
          <w:ilvl w:val="1"/>
          <w:numId w:val="46"/>
        </w:numPr>
      </w:pPr>
      <w:r>
        <w:t>Iteration 3</w:t>
      </w:r>
    </w:p>
    <w:p w14:paraId="6A9C041B" w14:textId="11CCC542" w:rsidR="00AE30CB" w:rsidRDefault="00AE30CB" w:rsidP="00AE30CB">
      <w:pPr>
        <w:pStyle w:val="ListParagraph"/>
        <w:numPr>
          <w:ilvl w:val="2"/>
          <w:numId w:val="46"/>
        </w:numPr>
      </w:pPr>
      <w:r>
        <w:t>testing</w:t>
      </w:r>
    </w:p>
    <w:p w14:paraId="66744BC3" w14:textId="0961DFE2" w:rsidR="00AE30CB" w:rsidRDefault="00AE30CB" w:rsidP="00AE30CB">
      <w:pPr>
        <w:pStyle w:val="ListParagraph"/>
        <w:numPr>
          <w:ilvl w:val="1"/>
          <w:numId w:val="46"/>
        </w:numPr>
      </w:pPr>
      <w:r>
        <w:t>Iteration 4</w:t>
      </w:r>
    </w:p>
    <w:p w14:paraId="72CBCF95" w14:textId="78F547E5" w:rsidR="00AE30CB" w:rsidRDefault="00AE30CB" w:rsidP="00AE30CB">
      <w:pPr>
        <w:pStyle w:val="ListParagraph"/>
        <w:numPr>
          <w:ilvl w:val="2"/>
          <w:numId w:val="46"/>
        </w:numPr>
      </w:pPr>
      <w:r>
        <w:t xml:space="preserve">Integration and testing w/ </w:t>
      </w:r>
      <w:proofErr w:type="gramStart"/>
      <w:r>
        <w:t>BE</w:t>
      </w:r>
      <w:proofErr w:type="gramEnd"/>
    </w:p>
    <w:p w14:paraId="673C6A59" w14:textId="5C728F59" w:rsidR="00AE30CB" w:rsidRDefault="00AE30CB" w:rsidP="00AE30CB">
      <w:pPr>
        <w:pStyle w:val="ListParagraph"/>
        <w:numPr>
          <w:ilvl w:val="1"/>
          <w:numId w:val="46"/>
        </w:numPr>
      </w:pPr>
      <w:r>
        <w:t>Iteration 5</w:t>
      </w:r>
    </w:p>
    <w:p w14:paraId="06133A4F" w14:textId="542469C7" w:rsidR="00AE30CB" w:rsidRDefault="00AE30CB" w:rsidP="00AE30CB">
      <w:pPr>
        <w:pStyle w:val="ListParagraph"/>
        <w:numPr>
          <w:ilvl w:val="2"/>
          <w:numId w:val="46"/>
        </w:numPr>
      </w:pPr>
      <w:r>
        <w:t>User Testing/ Final Adjustments</w:t>
      </w:r>
    </w:p>
    <w:p w14:paraId="34EDD61C" w14:textId="6E14B645" w:rsidR="00AE30CB" w:rsidRDefault="00AE30CB" w:rsidP="00AE30CB">
      <w:pPr>
        <w:pStyle w:val="ListParagraph"/>
        <w:numPr>
          <w:ilvl w:val="0"/>
          <w:numId w:val="46"/>
        </w:numPr>
      </w:pPr>
      <w:r>
        <w:t xml:space="preserve">BE </w:t>
      </w:r>
      <w:proofErr w:type="gramStart"/>
      <w:r>
        <w:t>team</w:t>
      </w:r>
      <w:proofErr w:type="gramEnd"/>
    </w:p>
    <w:p w14:paraId="3A647665" w14:textId="77777777" w:rsidR="00AE30CB" w:rsidRDefault="00AE30CB" w:rsidP="00AE30CB">
      <w:pPr>
        <w:pStyle w:val="ListParagraph"/>
        <w:numPr>
          <w:ilvl w:val="1"/>
          <w:numId w:val="46"/>
        </w:numPr>
      </w:pPr>
      <w:r>
        <w:t>Iteration 1</w:t>
      </w:r>
    </w:p>
    <w:p w14:paraId="18BFD0D2" w14:textId="48F364AA" w:rsidR="00AE30CB" w:rsidRDefault="00AE30CB" w:rsidP="00AE30CB">
      <w:pPr>
        <w:pStyle w:val="ListParagraph"/>
        <w:numPr>
          <w:ilvl w:val="2"/>
          <w:numId w:val="46"/>
        </w:numPr>
      </w:pPr>
      <w:r>
        <w:t>Setup and Basic Infrastructure</w:t>
      </w:r>
    </w:p>
    <w:p w14:paraId="3B1EDC1B" w14:textId="77777777" w:rsidR="00AE30CB" w:rsidRDefault="00AE30CB" w:rsidP="00AE30CB">
      <w:pPr>
        <w:pStyle w:val="ListParagraph"/>
        <w:numPr>
          <w:ilvl w:val="1"/>
          <w:numId w:val="46"/>
        </w:numPr>
      </w:pPr>
      <w:r>
        <w:lastRenderedPageBreak/>
        <w:t>Iteration2</w:t>
      </w:r>
    </w:p>
    <w:p w14:paraId="3CD17C62" w14:textId="4150DF1D" w:rsidR="00AE30CB" w:rsidRDefault="00AE30CB" w:rsidP="00AE30CB">
      <w:pPr>
        <w:pStyle w:val="ListParagraph"/>
        <w:numPr>
          <w:ilvl w:val="2"/>
          <w:numId w:val="46"/>
        </w:numPr>
      </w:pPr>
      <w:r>
        <w:t>Basic Arithmetic Design</w:t>
      </w:r>
    </w:p>
    <w:p w14:paraId="29EEC25D" w14:textId="77777777" w:rsidR="00AE30CB" w:rsidRDefault="00AE30CB" w:rsidP="00AE30CB">
      <w:pPr>
        <w:pStyle w:val="ListParagraph"/>
        <w:numPr>
          <w:ilvl w:val="1"/>
          <w:numId w:val="46"/>
        </w:numPr>
      </w:pPr>
      <w:r>
        <w:t>Iteration 3</w:t>
      </w:r>
    </w:p>
    <w:p w14:paraId="5D61049B" w14:textId="511C885C" w:rsidR="00AE30CB" w:rsidRDefault="00AE30CB" w:rsidP="00AE30CB">
      <w:pPr>
        <w:pStyle w:val="ListParagraph"/>
        <w:numPr>
          <w:ilvl w:val="2"/>
          <w:numId w:val="46"/>
        </w:numPr>
      </w:pPr>
      <w:r>
        <w:t>Advanced Arithmetic Features will be added on</w:t>
      </w:r>
    </w:p>
    <w:p w14:paraId="47A3395C" w14:textId="77777777" w:rsidR="00AE30CB" w:rsidRDefault="00AE30CB" w:rsidP="00AE30CB">
      <w:pPr>
        <w:pStyle w:val="ListParagraph"/>
        <w:numPr>
          <w:ilvl w:val="1"/>
          <w:numId w:val="46"/>
        </w:numPr>
      </w:pPr>
      <w:r>
        <w:t>Iteration 4</w:t>
      </w:r>
    </w:p>
    <w:p w14:paraId="237C5035" w14:textId="4A0BAB5D" w:rsidR="00AE30CB" w:rsidRDefault="00AE30CB" w:rsidP="00AE30CB">
      <w:pPr>
        <w:pStyle w:val="ListParagraph"/>
        <w:numPr>
          <w:ilvl w:val="2"/>
          <w:numId w:val="46"/>
        </w:numPr>
      </w:pPr>
      <w:r>
        <w:t>Integration and testing w/ FE</w:t>
      </w:r>
    </w:p>
    <w:p w14:paraId="5BDC5483" w14:textId="77777777" w:rsidR="00AE30CB" w:rsidRDefault="00AE30CB" w:rsidP="00AE30CB">
      <w:pPr>
        <w:pStyle w:val="ListParagraph"/>
        <w:numPr>
          <w:ilvl w:val="1"/>
          <w:numId w:val="46"/>
        </w:numPr>
      </w:pPr>
      <w:r>
        <w:t>Iteration 5</w:t>
      </w:r>
    </w:p>
    <w:p w14:paraId="6B78D11C" w14:textId="71361EE9" w:rsidR="00AE30CB" w:rsidRPr="003221E2" w:rsidRDefault="00AE30CB" w:rsidP="00AE30CB">
      <w:pPr>
        <w:pStyle w:val="ListParagraph"/>
        <w:numPr>
          <w:ilvl w:val="2"/>
          <w:numId w:val="46"/>
        </w:numPr>
      </w:pPr>
      <w:r>
        <w:t>User Testing/Final Adjustments</w:t>
      </w:r>
    </w:p>
    <w:p w14:paraId="3448C79B" w14:textId="77777777" w:rsidR="00E918C5" w:rsidRDefault="00E918C5">
      <w:pPr>
        <w:pStyle w:val="Heading3"/>
      </w:pPr>
      <w:bookmarkStart w:id="41" w:name="_Toc524312846"/>
      <w:r w:rsidRPr="00C26778">
        <w:t>Releases</w:t>
      </w:r>
      <w:bookmarkEnd w:id="41"/>
    </w:p>
    <w:p w14:paraId="0241776D" w14:textId="28D09168" w:rsidR="00C35FE3" w:rsidRDefault="00C35FE3" w:rsidP="00C35FE3">
      <w:pPr>
        <w:pStyle w:val="ListParagraph"/>
        <w:numPr>
          <w:ilvl w:val="0"/>
          <w:numId w:val="46"/>
        </w:numPr>
      </w:pPr>
      <w:r>
        <w:t xml:space="preserve">There will be 3 total software </w:t>
      </w:r>
      <w:proofErr w:type="gramStart"/>
      <w:r>
        <w:t>releases</w:t>
      </w:r>
      <w:proofErr w:type="gramEnd"/>
    </w:p>
    <w:p w14:paraId="5FE7B248" w14:textId="657D1823" w:rsidR="00C35FE3" w:rsidRDefault="00C35FE3" w:rsidP="00C35FE3">
      <w:pPr>
        <w:pStyle w:val="ListParagraph"/>
        <w:numPr>
          <w:ilvl w:val="1"/>
          <w:numId w:val="46"/>
        </w:numPr>
      </w:pPr>
      <w:r>
        <w:t>1</w:t>
      </w:r>
      <w:r w:rsidRPr="00C35FE3">
        <w:rPr>
          <w:vertAlign w:val="superscript"/>
        </w:rPr>
        <w:t>st</w:t>
      </w:r>
      <w:r>
        <w:t xml:space="preserve"> at end of iteration 2</w:t>
      </w:r>
    </w:p>
    <w:p w14:paraId="4752BAF7" w14:textId="022DECF9" w:rsidR="00C35FE3" w:rsidRDefault="00C35FE3" w:rsidP="00C35FE3">
      <w:pPr>
        <w:pStyle w:val="ListParagraph"/>
        <w:numPr>
          <w:ilvl w:val="2"/>
          <w:numId w:val="46"/>
        </w:numPr>
      </w:pPr>
      <w:r>
        <w:t xml:space="preserve">Can support all the basic arithmetic </w:t>
      </w:r>
      <w:proofErr w:type="gramStart"/>
      <w:r>
        <w:t>functions</w:t>
      </w:r>
      <w:proofErr w:type="gramEnd"/>
    </w:p>
    <w:p w14:paraId="1636DB17" w14:textId="5AC07F9A" w:rsidR="00C35FE3" w:rsidRDefault="00C35FE3" w:rsidP="00C35FE3">
      <w:pPr>
        <w:pStyle w:val="ListParagraph"/>
        <w:numPr>
          <w:ilvl w:val="2"/>
          <w:numId w:val="46"/>
        </w:numPr>
      </w:pPr>
      <w:r>
        <w:t>Beta</w:t>
      </w:r>
    </w:p>
    <w:p w14:paraId="11C8409B" w14:textId="63DB6BF3" w:rsidR="00C35FE3" w:rsidRDefault="00C35FE3" w:rsidP="00C35FE3">
      <w:pPr>
        <w:pStyle w:val="ListParagraph"/>
        <w:numPr>
          <w:ilvl w:val="1"/>
          <w:numId w:val="46"/>
        </w:numPr>
      </w:pPr>
      <w:r>
        <w:t>2</w:t>
      </w:r>
      <w:r w:rsidRPr="00C35FE3">
        <w:rPr>
          <w:vertAlign w:val="superscript"/>
        </w:rPr>
        <w:t>nd</w:t>
      </w:r>
      <w:r>
        <w:t xml:space="preserve"> at end of iteration 4</w:t>
      </w:r>
    </w:p>
    <w:p w14:paraId="07719AC5" w14:textId="4D4AE555" w:rsidR="00C35FE3" w:rsidRDefault="00C35FE3" w:rsidP="00C35FE3">
      <w:pPr>
        <w:pStyle w:val="ListParagraph"/>
        <w:numPr>
          <w:ilvl w:val="2"/>
          <w:numId w:val="46"/>
        </w:numPr>
      </w:pPr>
      <w:r>
        <w:t xml:space="preserve">Should be reaching completed project with support of advanced arithmetic functions at this </w:t>
      </w:r>
      <w:proofErr w:type="gramStart"/>
      <w:r>
        <w:t>time</w:t>
      </w:r>
      <w:proofErr w:type="gramEnd"/>
    </w:p>
    <w:p w14:paraId="621C068D" w14:textId="7D0FE043" w:rsidR="00C35FE3" w:rsidRDefault="00C35FE3" w:rsidP="00C35FE3">
      <w:pPr>
        <w:pStyle w:val="ListParagraph"/>
        <w:numPr>
          <w:ilvl w:val="2"/>
          <w:numId w:val="46"/>
        </w:numPr>
      </w:pPr>
      <w:r>
        <w:t>Beta</w:t>
      </w:r>
    </w:p>
    <w:p w14:paraId="1C204E18" w14:textId="2521CD0F" w:rsidR="00C35FE3" w:rsidRDefault="00C35FE3" w:rsidP="00C35FE3">
      <w:pPr>
        <w:pStyle w:val="ListParagraph"/>
        <w:numPr>
          <w:ilvl w:val="1"/>
          <w:numId w:val="46"/>
        </w:numPr>
      </w:pPr>
      <w:r>
        <w:t>3</w:t>
      </w:r>
      <w:r w:rsidRPr="00C35FE3">
        <w:rPr>
          <w:vertAlign w:val="superscript"/>
        </w:rPr>
        <w:t>rd</w:t>
      </w:r>
      <w:r>
        <w:t xml:space="preserve"> iteration by the end of the fall semester</w:t>
      </w:r>
    </w:p>
    <w:p w14:paraId="3A4168AC" w14:textId="7BAD833A" w:rsidR="00C35FE3" w:rsidRDefault="00C35FE3" w:rsidP="00C35FE3">
      <w:pPr>
        <w:pStyle w:val="ListParagraph"/>
        <w:numPr>
          <w:ilvl w:val="2"/>
          <w:numId w:val="46"/>
        </w:numPr>
      </w:pPr>
      <w:r>
        <w:t xml:space="preserve">Final product with full functionality should be able to be rolled </w:t>
      </w:r>
      <w:proofErr w:type="gramStart"/>
      <w:r>
        <w:t>out</w:t>
      </w:r>
      <w:proofErr w:type="gramEnd"/>
    </w:p>
    <w:p w14:paraId="18B09F87" w14:textId="4A1D09CC" w:rsidR="00C35FE3" w:rsidRPr="00C35FE3" w:rsidRDefault="00C35FE3" w:rsidP="00C35FE3">
      <w:pPr>
        <w:pStyle w:val="ListParagraph"/>
        <w:numPr>
          <w:ilvl w:val="2"/>
          <w:numId w:val="46"/>
        </w:numPr>
      </w:pPr>
      <w:r>
        <w:t>alpha</w:t>
      </w:r>
    </w:p>
    <w:p w14:paraId="14295B7D" w14:textId="77777777" w:rsidR="00E918C5" w:rsidRDefault="00E918C5">
      <w:pPr>
        <w:pStyle w:val="Heading3"/>
      </w:pPr>
      <w:bookmarkStart w:id="42" w:name="_Toc524312847"/>
      <w:r w:rsidRPr="00C26778">
        <w:t>Project Schedule</w:t>
      </w:r>
      <w:bookmarkEnd w:id="42"/>
    </w:p>
    <w:p w14:paraId="2AA3D470" w14:textId="49E794DC" w:rsidR="00C35FE3" w:rsidRPr="00C35FE3" w:rsidRDefault="00C35FE3" w:rsidP="00C35FE3">
      <w:pPr>
        <w:pStyle w:val="ListParagraph"/>
        <w:numPr>
          <w:ilvl w:val="0"/>
          <w:numId w:val="46"/>
        </w:numPr>
      </w:pPr>
      <w:r>
        <w:t xml:space="preserve">Subject to change due to weekly </w:t>
      </w:r>
      <w:proofErr w:type="gramStart"/>
      <w:r>
        <w:t>re-evaluations</w:t>
      </w:r>
      <w:proofErr w:type="gramEnd"/>
    </w:p>
    <w:p w14:paraId="18D28A46" w14:textId="137B4922" w:rsidR="00C35FE3" w:rsidRDefault="00C35FE3" w:rsidP="00C35FE3">
      <w:pPr>
        <w:pStyle w:val="ListParagraph"/>
        <w:numPr>
          <w:ilvl w:val="0"/>
          <w:numId w:val="46"/>
        </w:numPr>
      </w:pPr>
      <w:r>
        <w:t>9/19</w:t>
      </w:r>
    </w:p>
    <w:p w14:paraId="5F67C4CD" w14:textId="201432EC" w:rsidR="00C35FE3" w:rsidRDefault="00C35FE3" w:rsidP="00C35FE3">
      <w:pPr>
        <w:pStyle w:val="ListParagraph"/>
        <w:numPr>
          <w:ilvl w:val="1"/>
          <w:numId w:val="46"/>
        </w:numPr>
      </w:pPr>
      <w:r>
        <w:t>Begin Iteration 1</w:t>
      </w:r>
    </w:p>
    <w:p w14:paraId="69B206B6" w14:textId="7E1C848F" w:rsidR="00C35FE3" w:rsidRDefault="00C35FE3" w:rsidP="00C35FE3">
      <w:pPr>
        <w:pStyle w:val="ListParagraph"/>
        <w:numPr>
          <w:ilvl w:val="0"/>
          <w:numId w:val="46"/>
        </w:numPr>
      </w:pPr>
      <w:r>
        <w:t>10/24</w:t>
      </w:r>
    </w:p>
    <w:p w14:paraId="206CE798" w14:textId="097FDBBC" w:rsidR="00C35FE3" w:rsidRDefault="00C35FE3" w:rsidP="00C35FE3">
      <w:pPr>
        <w:pStyle w:val="ListParagraph"/>
        <w:numPr>
          <w:ilvl w:val="1"/>
          <w:numId w:val="46"/>
        </w:numPr>
      </w:pPr>
      <w:r>
        <w:t>Begin Iteration 2</w:t>
      </w:r>
    </w:p>
    <w:p w14:paraId="4BDB94D2" w14:textId="3BDC5E58" w:rsidR="00C35FE3" w:rsidRDefault="00C35FE3" w:rsidP="00C35FE3">
      <w:pPr>
        <w:pStyle w:val="ListParagraph"/>
        <w:numPr>
          <w:ilvl w:val="0"/>
          <w:numId w:val="46"/>
        </w:numPr>
      </w:pPr>
      <w:r>
        <w:t>10/31</w:t>
      </w:r>
    </w:p>
    <w:p w14:paraId="223822D5" w14:textId="07C6498F" w:rsidR="00C35FE3" w:rsidRDefault="00C35FE3" w:rsidP="00C35FE3">
      <w:pPr>
        <w:pStyle w:val="ListParagraph"/>
        <w:numPr>
          <w:ilvl w:val="1"/>
          <w:numId w:val="46"/>
        </w:numPr>
      </w:pPr>
      <w:r>
        <w:t>Begin Iteration 3</w:t>
      </w:r>
    </w:p>
    <w:p w14:paraId="7BBD04FB" w14:textId="5802389C" w:rsidR="00C35FE3" w:rsidRDefault="00C35FE3" w:rsidP="00C35FE3">
      <w:pPr>
        <w:pStyle w:val="ListParagraph"/>
        <w:numPr>
          <w:ilvl w:val="0"/>
          <w:numId w:val="46"/>
        </w:numPr>
      </w:pPr>
      <w:r>
        <w:t>11/14</w:t>
      </w:r>
    </w:p>
    <w:p w14:paraId="3BEF8D71" w14:textId="71A00E50" w:rsidR="00C35FE3" w:rsidRDefault="00C35FE3" w:rsidP="00C35FE3">
      <w:pPr>
        <w:pStyle w:val="ListParagraph"/>
        <w:numPr>
          <w:ilvl w:val="1"/>
          <w:numId w:val="46"/>
        </w:numPr>
      </w:pPr>
      <w:r>
        <w:t>Begin Iteration 4</w:t>
      </w:r>
    </w:p>
    <w:p w14:paraId="7BE23306" w14:textId="1A12A8BD" w:rsidR="00C35FE3" w:rsidRDefault="00C35FE3" w:rsidP="00C35FE3">
      <w:pPr>
        <w:pStyle w:val="ListParagraph"/>
        <w:numPr>
          <w:ilvl w:val="0"/>
          <w:numId w:val="46"/>
        </w:numPr>
      </w:pPr>
      <w:r>
        <w:t>11/20</w:t>
      </w:r>
    </w:p>
    <w:p w14:paraId="26012C99" w14:textId="64C27702" w:rsidR="00C35FE3" w:rsidRDefault="00C35FE3" w:rsidP="00C35FE3">
      <w:pPr>
        <w:pStyle w:val="ListParagraph"/>
        <w:numPr>
          <w:ilvl w:val="1"/>
          <w:numId w:val="46"/>
        </w:numPr>
      </w:pPr>
      <w:r>
        <w:t>Begin Iteration 5</w:t>
      </w:r>
    </w:p>
    <w:p w14:paraId="5CE4F91E" w14:textId="56116515" w:rsidR="00C35FE3" w:rsidRDefault="00C35FE3" w:rsidP="00C35FE3">
      <w:pPr>
        <w:pStyle w:val="ListParagraph"/>
        <w:numPr>
          <w:ilvl w:val="0"/>
          <w:numId w:val="46"/>
        </w:numPr>
      </w:pPr>
      <w:r>
        <w:t>12/5</w:t>
      </w:r>
    </w:p>
    <w:p w14:paraId="197155B2" w14:textId="1E4A2CDD" w:rsidR="00C35FE3" w:rsidRPr="00C35FE3" w:rsidRDefault="00C35FE3" w:rsidP="00C35FE3">
      <w:pPr>
        <w:pStyle w:val="ListParagraph"/>
        <w:numPr>
          <w:ilvl w:val="1"/>
          <w:numId w:val="46"/>
        </w:numPr>
      </w:pPr>
      <w:r>
        <w:t xml:space="preserve">Iteration 5 should be complete by this </w:t>
      </w:r>
      <w:proofErr w:type="gramStart"/>
      <w:r>
        <w:t>time</w:t>
      </w:r>
      <w:proofErr w:type="gramEnd"/>
    </w:p>
    <w:p w14:paraId="602BD888" w14:textId="709269BE" w:rsidR="00C35FE3" w:rsidRPr="00C35FE3" w:rsidRDefault="00C35FE3" w:rsidP="00C35FE3">
      <w:pPr>
        <w:pStyle w:val="ListParagraph"/>
        <w:ind w:left="1800"/>
      </w:pPr>
    </w:p>
    <w:p w14:paraId="60C36893" w14:textId="77777777" w:rsidR="00E918C5" w:rsidRDefault="00E918C5">
      <w:pPr>
        <w:pStyle w:val="Heading3"/>
      </w:pPr>
      <w:bookmarkStart w:id="43" w:name="_Toc524312848"/>
      <w:r w:rsidRPr="00C26778">
        <w:t>Project Resourcing</w:t>
      </w:r>
      <w:bookmarkEnd w:id="43"/>
    </w:p>
    <w:p w14:paraId="50DE130C" w14:textId="7A32EC17" w:rsidR="00AE30CB" w:rsidRDefault="00AE30CB" w:rsidP="00AE30CB">
      <w:pPr>
        <w:pStyle w:val="ListParagraph"/>
        <w:numPr>
          <w:ilvl w:val="0"/>
          <w:numId w:val="46"/>
        </w:numPr>
      </w:pPr>
      <w:r>
        <w:t xml:space="preserve">All team members are expected to do the </w:t>
      </w:r>
      <w:proofErr w:type="gramStart"/>
      <w:r>
        <w:t>following</w:t>
      </w:r>
      <w:proofErr w:type="gramEnd"/>
    </w:p>
    <w:p w14:paraId="00E2A2D2" w14:textId="275AA646" w:rsidR="00AE30CB" w:rsidRDefault="00AE30CB" w:rsidP="00AE30CB">
      <w:pPr>
        <w:pStyle w:val="ListParagraph"/>
        <w:numPr>
          <w:ilvl w:val="1"/>
          <w:numId w:val="46"/>
        </w:numPr>
      </w:pPr>
      <w:r>
        <w:t xml:space="preserve">Team members will review basic html/CSS skills on </w:t>
      </w:r>
      <w:proofErr w:type="spellStart"/>
      <w:r>
        <w:t>youtube</w:t>
      </w:r>
      <w:proofErr w:type="spellEnd"/>
      <w:r>
        <w:t xml:space="preserve"> by September 30</w:t>
      </w:r>
    </w:p>
    <w:p w14:paraId="12B54217" w14:textId="090545F0" w:rsidR="00AE30CB" w:rsidRDefault="00AE30CB" w:rsidP="00AE30CB">
      <w:pPr>
        <w:pStyle w:val="ListParagraph"/>
        <w:numPr>
          <w:ilvl w:val="2"/>
          <w:numId w:val="46"/>
        </w:numPr>
      </w:pPr>
      <w:r>
        <w:t xml:space="preserve">FE will be </w:t>
      </w:r>
      <w:proofErr w:type="gramStart"/>
      <w:r>
        <w:t>ex[</w:t>
      </w:r>
      <w:proofErr w:type="spellStart"/>
      <w:proofErr w:type="gramEnd"/>
      <w:r>
        <w:t>ected</w:t>
      </w:r>
      <w:proofErr w:type="spellEnd"/>
      <w:r>
        <w:t xml:space="preserve"> to go further in depth here</w:t>
      </w:r>
    </w:p>
    <w:p w14:paraId="2B6040B2" w14:textId="0C9658AD" w:rsidR="00AE30CB" w:rsidRDefault="00AE30CB" w:rsidP="00AE30CB">
      <w:pPr>
        <w:pStyle w:val="ListParagraph"/>
        <w:numPr>
          <w:ilvl w:val="1"/>
          <w:numId w:val="46"/>
        </w:numPr>
      </w:pPr>
      <w:r>
        <w:t>Team members will review basic C++ fundamentals by September 30</w:t>
      </w:r>
    </w:p>
    <w:p w14:paraId="3AE7B0B7" w14:textId="12AF7951" w:rsidR="00AE30CB" w:rsidRDefault="00AE30CB" w:rsidP="00AE30CB">
      <w:pPr>
        <w:pStyle w:val="ListParagraph"/>
        <w:numPr>
          <w:ilvl w:val="2"/>
          <w:numId w:val="46"/>
        </w:numPr>
      </w:pPr>
      <w:r>
        <w:t xml:space="preserve">BE expected to go further in depth </w:t>
      </w:r>
      <w:proofErr w:type="gramStart"/>
      <w:r>
        <w:t>here</w:t>
      </w:r>
      <w:proofErr w:type="gramEnd"/>
    </w:p>
    <w:p w14:paraId="0E1E7EE1" w14:textId="3E475CDA" w:rsidR="00AE30CB" w:rsidRDefault="00AE30CB" w:rsidP="00AE30CB">
      <w:pPr>
        <w:pStyle w:val="ListParagraph"/>
        <w:numPr>
          <w:ilvl w:val="0"/>
          <w:numId w:val="46"/>
        </w:numPr>
      </w:pPr>
      <w:r>
        <w:t>PL, BEL, FEL</w:t>
      </w:r>
    </w:p>
    <w:p w14:paraId="732F301F" w14:textId="1C835714" w:rsidR="00AE30CB" w:rsidRDefault="00AE30CB" w:rsidP="00AE30CB">
      <w:pPr>
        <w:pStyle w:val="ListParagraph"/>
        <w:numPr>
          <w:ilvl w:val="1"/>
          <w:numId w:val="46"/>
        </w:numPr>
      </w:pPr>
      <w:r>
        <w:t xml:space="preserve">Expected to review organization of all </w:t>
      </w:r>
      <w:proofErr w:type="gramStart"/>
      <w:r>
        <w:t>documents</w:t>
      </w:r>
      <w:proofErr w:type="gramEnd"/>
    </w:p>
    <w:p w14:paraId="0C912AED" w14:textId="419BFDB7" w:rsidR="00AE30CB" w:rsidRPr="00AE30CB" w:rsidRDefault="00AE30CB" w:rsidP="00AE30CB">
      <w:pPr>
        <w:pStyle w:val="ListParagraph"/>
        <w:numPr>
          <w:ilvl w:val="1"/>
          <w:numId w:val="46"/>
        </w:numPr>
      </w:pPr>
      <w:r>
        <w:t xml:space="preserve">Expected to look at other examples to further refine our own documentation each </w:t>
      </w:r>
      <w:proofErr w:type="gramStart"/>
      <w:r>
        <w:t>iteration</w:t>
      </w:r>
      <w:proofErr w:type="gramEnd"/>
    </w:p>
    <w:p w14:paraId="7FBB0015"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4E591308"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A3BF013"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7875DE64" w14:textId="77777777" w:rsidR="00E918C5" w:rsidRPr="00C26778" w:rsidRDefault="00E918C5">
      <w:pPr>
        <w:pStyle w:val="BodyText"/>
        <w:rPr>
          <w:rStyle w:val="Strong"/>
        </w:rPr>
      </w:pPr>
      <w:bookmarkStart w:id="70" w:name="_Toc447095912"/>
      <w:bookmarkEnd w:id="69"/>
    </w:p>
    <w:p w14:paraId="5CE1AC32"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1FA9F5C0" w14:textId="77777777" w:rsidR="006546DA" w:rsidRDefault="00E918C5" w:rsidP="006546DA">
      <w:pPr>
        <w:pStyle w:val="BodyText"/>
        <w:numPr>
          <w:ilvl w:val="0"/>
          <w:numId w:val="46"/>
        </w:numPr>
      </w:pPr>
      <w:bookmarkStart w:id="72" w:name="_Toc447095913"/>
      <w:r w:rsidRPr="00C26778">
        <w:t>Defects will be recorded and tracked as Change Requests, and defect metrics will be gathered (see Reporting and Measurement below).</w:t>
      </w:r>
    </w:p>
    <w:p w14:paraId="2F7220AF" w14:textId="77777777" w:rsidR="006546DA" w:rsidRDefault="00E918C5" w:rsidP="006546DA">
      <w:pPr>
        <w:pStyle w:val="BodyText"/>
        <w:numPr>
          <w:ilvl w:val="0"/>
          <w:numId w:val="46"/>
        </w:numPr>
      </w:pPr>
      <w:r w:rsidRPr="00C26778">
        <w:t>All deliverables are required to go through the appropriate review process, as described in the Development Case. The review is required to ensure that each deliverable is of acceptable quality, using guidelines and checklists.</w:t>
      </w:r>
    </w:p>
    <w:p w14:paraId="6D1C1269" w14:textId="14FC55BE" w:rsidR="00E918C5" w:rsidRDefault="00E918C5" w:rsidP="006546DA">
      <w:pPr>
        <w:pStyle w:val="BodyText"/>
        <w:numPr>
          <w:ilvl w:val="0"/>
          <w:numId w:val="46"/>
        </w:numPr>
      </w:pPr>
      <w:r w:rsidRPr="00C26778">
        <w:t>Any defects found during review which are not corrected prior to releasing for integration must be captured as Change Requests so that they are not forgotten.</w:t>
      </w:r>
    </w:p>
    <w:p w14:paraId="23428A63" w14:textId="6BDF3754" w:rsidR="006546DA" w:rsidRPr="00C26778" w:rsidRDefault="006546DA" w:rsidP="006546DA">
      <w:pPr>
        <w:pStyle w:val="BodyText"/>
        <w:numPr>
          <w:ilvl w:val="0"/>
          <w:numId w:val="46"/>
        </w:numPr>
      </w:pPr>
      <w:r>
        <w:t xml:space="preserve">Quality control will be the responsibility of the </w:t>
      </w:r>
      <w:proofErr w:type="gramStart"/>
      <w:r w:rsidR="005D284D">
        <w:t>FEL(</w:t>
      </w:r>
      <w:proofErr w:type="gramEnd"/>
      <w:r w:rsidR="005D284D">
        <w:t xml:space="preserve">John Mosely) and BEL(Zach </w:t>
      </w:r>
      <w:proofErr w:type="spellStart"/>
      <w:r w:rsidR="005D284D">
        <w:t>Willigham</w:t>
      </w:r>
      <w:proofErr w:type="spellEnd"/>
      <w:r w:rsidR="005D284D">
        <w:t>)</w:t>
      </w:r>
    </w:p>
    <w:p w14:paraId="68FB3E54" w14:textId="77777777" w:rsidR="00E918C5" w:rsidRPr="00C26778" w:rsidRDefault="00E918C5">
      <w:pPr>
        <w:pStyle w:val="BodyText"/>
        <w:rPr>
          <w:rStyle w:val="Strong"/>
        </w:rPr>
      </w:pPr>
    </w:p>
    <w:p w14:paraId="099303D8"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5FBF9137" w14:textId="77777777" w:rsidR="005D284D" w:rsidRDefault="00E918C5" w:rsidP="005D284D">
      <w:pPr>
        <w:pStyle w:val="BodyText"/>
        <w:numPr>
          <w:ilvl w:val="0"/>
          <w:numId w:val="46"/>
        </w:numPr>
      </w:pPr>
      <w:bookmarkStart w:id="74" w:name="_Toc447095914"/>
      <w:r w:rsidRPr="00C26778">
        <w:t>Updated schedule estimates, and metrics summary reports, will be generated at the end of each iteration.</w:t>
      </w:r>
      <w:bookmarkEnd w:id="74"/>
    </w:p>
    <w:p w14:paraId="7BFB053F" w14:textId="77777777" w:rsidR="005D284D" w:rsidRDefault="00E918C5" w:rsidP="005D284D">
      <w:pPr>
        <w:pStyle w:val="BodyText"/>
        <w:numPr>
          <w:ilvl w:val="0"/>
          <w:numId w:val="46"/>
        </w:numPr>
      </w:pPr>
      <w:r w:rsidRPr="00C26778">
        <w:t xml:space="preserve">The Minimal Set of Metrics, as described in the RUP Guidelines: </w:t>
      </w:r>
      <w:r w:rsidR="00C26778" w:rsidRPr="00C26778">
        <w:t>Metrics</w:t>
      </w:r>
      <w:r w:rsidRPr="00C26778">
        <w:t xml:space="preserve"> will be gathered on a weekly basis.  These include:</w:t>
      </w:r>
    </w:p>
    <w:p w14:paraId="6A3BF021" w14:textId="77777777" w:rsidR="005D284D" w:rsidRDefault="00E918C5" w:rsidP="005D284D">
      <w:pPr>
        <w:pStyle w:val="BodyText"/>
        <w:numPr>
          <w:ilvl w:val="0"/>
          <w:numId w:val="46"/>
        </w:numPr>
      </w:pPr>
      <w:r w:rsidRPr="00C26778">
        <w:t xml:space="preserve">Earned value for completed tasks. This is used to re-estimate the schedule and budget for the remainder of the project, and/or to identify need for scope changes. </w:t>
      </w:r>
    </w:p>
    <w:p w14:paraId="43740A04" w14:textId="77777777" w:rsidR="005D284D" w:rsidRDefault="00E918C5" w:rsidP="005D284D">
      <w:pPr>
        <w:pStyle w:val="BodyText"/>
        <w:numPr>
          <w:ilvl w:val="0"/>
          <w:numId w:val="46"/>
        </w:numPr>
      </w:pPr>
      <w:r w:rsidRPr="00C26778">
        <w:t xml:space="preserve">Total defects open and closed – shown as a trend graph. This is used to help estimate the effort remaining to correct defects. </w:t>
      </w:r>
    </w:p>
    <w:p w14:paraId="1C15E67D" w14:textId="0D9FB875" w:rsidR="00E918C5" w:rsidRDefault="00E918C5" w:rsidP="005D284D">
      <w:pPr>
        <w:pStyle w:val="BodyText"/>
        <w:numPr>
          <w:ilvl w:val="0"/>
          <w:numId w:val="46"/>
        </w:numPr>
      </w:pPr>
      <w:r w:rsidRPr="00C26778">
        <w:t xml:space="preserve">Acceptance test cases passing – shown as a trend graph. This is used to demonstrate progress to stakeholders. </w:t>
      </w:r>
    </w:p>
    <w:p w14:paraId="0368887E" w14:textId="549D6A56" w:rsidR="005D284D" w:rsidRDefault="0068385E" w:rsidP="005D284D">
      <w:pPr>
        <w:pStyle w:val="BodyText"/>
        <w:numPr>
          <w:ilvl w:val="0"/>
          <w:numId w:val="46"/>
        </w:numPr>
      </w:pPr>
      <w:r>
        <w:t xml:space="preserve">All team </w:t>
      </w:r>
      <w:r w:rsidR="00A84132">
        <w:t>members</w:t>
      </w:r>
      <w:r>
        <w:t xml:space="preserve"> responsible for reporting</w:t>
      </w:r>
      <w:r w:rsidR="00A84132">
        <w:t xml:space="preserve"> their </w:t>
      </w:r>
      <w:proofErr w:type="gramStart"/>
      <w:r w:rsidR="00A84132">
        <w:t>work</w:t>
      </w:r>
      <w:proofErr w:type="gramEnd"/>
    </w:p>
    <w:p w14:paraId="6403227C" w14:textId="02B955A6" w:rsidR="00A84132" w:rsidRPr="00C26778" w:rsidRDefault="00A84132" w:rsidP="005D284D">
      <w:pPr>
        <w:pStyle w:val="BodyText"/>
        <w:numPr>
          <w:ilvl w:val="0"/>
          <w:numId w:val="46"/>
        </w:numPr>
      </w:pPr>
      <w:r>
        <w:t>Final reporting responsibility of the PL</w:t>
      </w:r>
    </w:p>
    <w:p w14:paraId="42955F78" w14:textId="77777777" w:rsidR="00E918C5" w:rsidRPr="00C26778" w:rsidRDefault="00E918C5" w:rsidP="00525A74">
      <w:pPr>
        <w:pStyle w:val="BodyText"/>
        <w:ind w:left="0"/>
        <w:rPr>
          <w:rStyle w:val="Strong"/>
        </w:rPr>
      </w:pPr>
      <w:bookmarkStart w:id="75" w:name="_Toc447095915"/>
    </w:p>
    <w:p w14:paraId="777C440D"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754B8F2B" w14:textId="2686DE03" w:rsidR="00E918C5" w:rsidRDefault="00E918C5" w:rsidP="00525A74">
      <w:pPr>
        <w:pStyle w:val="BodyText"/>
        <w:numPr>
          <w:ilvl w:val="0"/>
          <w:numId w:val="46"/>
        </w:numPr>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0A8DC3" w14:textId="00D9EB88" w:rsidR="0068385E" w:rsidRPr="00C26778" w:rsidRDefault="0068385E" w:rsidP="00525A74">
      <w:pPr>
        <w:pStyle w:val="BodyText"/>
        <w:numPr>
          <w:ilvl w:val="0"/>
          <w:numId w:val="46"/>
        </w:numPr>
      </w:pPr>
      <w:r>
        <w:t>Responsibility of PL</w:t>
      </w:r>
    </w:p>
    <w:p w14:paraId="56EB35E6" w14:textId="77777777" w:rsidR="00E918C5" w:rsidRPr="00C26778" w:rsidRDefault="00E918C5" w:rsidP="00525A74">
      <w:pPr>
        <w:pStyle w:val="BodyText"/>
        <w:spacing w:after="0"/>
        <w:ind w:left="0"/>
        <w:rPr>
          <w:rStyle w:val="Strong"/>
        </w:rPr>
      </w:pPr>
    </w:p>
    <w:p w14:paraId="187F8AFB"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6BF2DC9B" w14:textId="77777777" w:rsidR="00525A74" w:rsidRDefault="00E918C5" w:rsidP="00525A74">
      <w:pPr>
        <w:pStyle w:val="BodyText"/>
        <w:numPr>
          <w:ilvl w:val="0"/>
          <w:numId w:val="46"/>
        </w:numPr>
        <w:rPr>
          <w:szCs w:val="24"/>
        </w:rPr>
      </w:pPr>
      <w:r w:rsidRPr="00C26778">
        <w:t xml:space="preserve">Appropriate tools will be selected which provide a database of Change Requests and a controlled versioned repository of project artifacts. </w:t>
      </w:r>
    </w:p>
    <w:p w14:paraId="64476ABF" w14:textId="77777777" w:rsidR="0068385E" w:rsidRDefault="00E918C5" w:rsidP="0068385E">
      <w:pPr>
        <w:pStyle w:val="BodyText"/>
        <w:numPr>
          <w:ilvl w:val="0"/>
          <w:numId w:val="46"/>
        </w:numPr>
        <w:rPr>
          <w:szCs w:val="24"/>
        </w:rPr>
      </w:pPr>
      <w:r w:rsidRPr="00525A74">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AD14D2" w14:textId="21D83BC0" w:rsidR="00E918C5" w:rsidRDefault="00E918C5" w:rsidP="0068385E">
      <w:pPr>
        <w:pStyle w:val="BodyText"/>
        <w:numPr>
          <w:ilvl w:val="0"/>
          <w:numId w:val="46"/>
        </w:numPr>
        <w:rPr>
          <w:szCs w:val="24"/>
        </w:rPr>
      </w:pPr>
      <w:r w:rsidRPr="0068385E">
        <w:rPr>
          <w:szCs w:val="24"/>
        </w:rPr>
        <w:t>The Change Requests are reviewed and approved by one member of the project, the Change Control Manager role.</w:t>
      </w: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5D046425" w14:textId="77777777" w:rsidR="0068385E" w:rsidRPr="0068385E" w:rsidRDefault="0068385E" w:rsidP="00A84132">
      <w:pPr>
        <w:pStyle w:val="BodyText"/>
        <w:ind w:left="0"/>
        <w:rPr>
          <w:szCs w:val="24"/>
        </w:rPr>
      </w:pPr>
    </w:p>
    <w:p w14:paraId="13047B4F" w14:textId="77777777" w:rsidR="00E918C5" w:rsidRPr="00C26778" w:rsidRDefault="00E918C5">
      <w:pPr>
        <w:pStyle w:val="Heading1"/>
      </w:pPr>
      <w:bookmarkStart w:id="84" w:name="_Toc11132118"/>
      <w:r w:rsidRPr="00C26778">
        <w:lastRenderedPageBreak/>
        <w:t>Annexes</w:t>
      </w:r>
      <w:bookmarkEnd w:id="83"/>
      <w:bookmarkEnd w:id="84"/>
    </w:p>
    <w:p w14:paraId="01C5581A" w14:textId="77777777" w:rsidR="0068385E" w:rsidRDefault="00E918C5" w:rsidP="0068385E">
      <w:pPr>
        <w:pStyle w:val="BodyText"/>
        <w:numPr>
          <w:ilvl w:val="0"/>
          <w:numId w:val="46"/>
        </w:numPr>
      </w:pPr>
      <w:r w:rsidRPr="00C26778">
        <w:t>The project will follow the UPEDU process.</w:t>
      </w:r>
    </w:p>
    <w:p w14:paraId="7708C9A7" w14:textId="42EC6401" w:rsidR="00E918C5" w:rsidRPr="00C26778" w:rsidRDefault="00E918C5" w:rsidP="0068385E">
      <w:pPr>
        <w:pStyle w:val="BodyText"/>
        <w:numPr>
          <w:ilvl w:val="0"/>
          <w:numId w:val="46"/>
        </w:numPr>
      </w:pPr>
      <w:r w:rsidRPr="00C26778">
        <w:t>Other applicable process plans are listed in the references section, including Programming Guidelines.</w:t>
      </w:r>
    </w:p>
    <w:p w14:paraId="272CF88A" w14:textId="77777777" w:rsidR="00E918C5" w:rsidRPr="00C26778" w:rsidRDefault="00E918C5">
      <w:pPr>
        <w:pStyle w:val="BodyText"/>
      </w:pPr>
    </w:p>
    <w:sectPr w:rsidR="00E918C5" w:rsidRPr="00C2677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1D28" w14:textId="77777777" w:rsidR="00865657" w:rsidRDefault="00865657">
      <w:pPr>
        <w:spacing w:line="240" w:lineRule="auto"/>
      </w:pPr>
      <w:r>
        <w:separator/>
      </w:r>
    </w:p>
  </w:endnote>
  <w:endnote w:type="continuationSeparator" w:id="0">
    <w:p w14:paraId="644379DC" w14:textId="77777777" w:rsidR="00865657" w:rsidRDefault="00865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B70E"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76DF7"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DA43" w14:textId="77777777" w:rsidR="00F86C3B" w:rsidRDefault="00F86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3D4E6" w14:textId="77777777" w:rsidR="00F86C3B" w:rsidRDefault="00F86C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E03DB45" w14:textId="77777777">
      <w:tc>
        <w:tcPr>
          <w:tcW w:w="3162" w:type="dxa"/>
          <w:tcBorders>
            <w:top w:val="nil"/>
            <w:left w:val="nil"/>
            <w:bottom w:val="nil"/>
            <w:right w:val="nil"/>
          </w:tcBorders>
        </w:tcPr>
        <w:p w14:paraId="617400EE" w14:textId="77777777" w:rsidR="00C251DF" w:rsidRDefault="00C251DF">
          <w:pPr>
            <w:ind w:right="360"/>
          </w:pPr>
          <w:r>
            <w:t>Confidential</w:t>
          </w:r>
        </w:p>
      </w:tc>
      <w:tc>
        <w:tcPr>
          <w:tcW w:w="3162" w:type="dxa"/>
          <w:tcBorders>
            <w:top w:val="nil"/>
            <w:left w:val="nil"/>
            <w:bottom w:val="nil"/>
            <w:right w:val="nil"/>
          </w:tcBorders>
        </w:tcPr>
        <w:p w14:paraId="3A548666" w14:textId="258CEB3B" w:rsidR="00C251DF" w:rsidRDefault="00C251DF">
          <w:pPr>
            <w:jc w:val="center"/>
          </w:pPr>
          <w:r>
            <w:sym w:font="Symbol" w:char="F0D3"/>
          </w:r>
          <w:fldSimple w:instr=" DOCPROPERTY &quot;Company&quot;  \* MERGEFORMAT ">
            <w:r w:rsidR="00321FEF">
              <w:t>&lt;Company Name&gt;</w:t>
            </w:r>
          </w:fldSimple>
          <w:r>
            <w:t xml:space="preserve">, </w:t>
          </w:r>
          <w:r>
            <w:fldChar w:fldCharType="begin"/>
          </w:r>
          <w:r>
            <w:instrText xml:space="preserve"> DATE \@ "yyyy" </w:instrText>
          </w:r>
          <w:r>
            <w:fldChar w:fldCharType="separate"/>
          </w:r>
          <w:r w:rsidR="00F86C3B">
            <w:rPr>
              <w:noProof/>
            </w:rPr>
            <w:t>2023</w:t>
          </w:r>
          <w:r>
            <w:fldChar w:fldCharType="end"/>
          </w:r>
        </w:p>
      </w:tc>
      <w:tc>
        <w:tcPr>
          <w:tcW w:w="3162" w:type="dxa"/>
          <w:tcBorders>
            <w:top w:val="nil"/>
            <w:left w:val="nil"/>
            <w:bottom w:val="nil"/>
            <w:right w:val="nil"/>
          </w:tcBorders>
        </w:tcPr>
        <w:p w14:paraId="57B4CC06"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4FFBEC9" w14:textId="77777777" w:rsidR="00C251DF" w:rsidRDefault="00C251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B491"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791A" w14:textId="77777777" w:rsidR="00865657" w:rsidRDefault="00865657">
      <w:pPr>
        <w:spacing w:line="240" w:lineRule="auto"/>
      </w:pPr>
      <w:r>
        <w:separator/>
      </w:r>
    </w:p>
  </w:footnote>
  <w:footnote w:type="continuationSeparator" w:id="0">
    <w:p w14:paraId="07D7EAFF" w14:textId="77777777" w:rsidR="00865657" w:rsidRDefault="008656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0573" w14:textId="77777777" w:rsidR="00F86C3B" w:rsidRDefault="00F86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18B4" w14:textId="77777777" w:rsidR="00C251DF" w:rsidRDefault="00C251DF">
    <w:pPr>
      <w:rPr>
        <w:sz w:val="24"/>
      </w:rPr>
    </w:pPr>
  </w:p>
  <w:p w14:paraId="68CF93B2" w14:textId="77777777" w:rsidR="00C251DF" w:rsidRDefault="00C251DF">
    <w:pPr>
      <w:pBdr>
        <w:top w:val="single" w:sz="6" w:space="1" w:color="auto"/>
      </w:pBdr>
      <w:rPr>
        <w:sz w:val="24"/>
      </w:rPr>
    </w:pPr>
  </w:p>
  <w:p w14:paraId="7E61F97D" w14:textId="27656A49"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1FEF">
      <w:rPr>
        <w:rFonts w:ascii="Arial" w:hAnsi="Arial"/>
        <w:b/>
        <w:sz w:val="36"/>
      </w:rPr>
      <w:t>&lt;</w:t>
    </w:r>
    <w:r w:rsidR="00F86C3B">
      <w:rPr>
        <w:rFonts w:ascii="Arial" w:hAnsi="Arial"/>
        <w:b/>
        <w:sz w:val="36"/>
      </w:rPr>
      <w:t>Cloud</w:t>
    </w:r>
    <w:r w:rsidR="002443CB">
      <w:rPr>
        <w:rFonts w:ascii="Arial" w:hAnsi="Arial"/>
        <w:b/>
        <w:sz w:val="36"/>
      </w:rPr>
      <w:t xml:space="preserve"> </w:t>
    </w:r>
    <w:r w:rsidR="00F86C3B">
      <w:rPr>
        <w:rFonts w:ascii="Arial" w:hAnsi="Arial"/>
        <w:b/>
        <w:sz w:val="36"/>
      </w:rPr>
      <w:t>Computing</w:t>
    </w:r>
    <w:r w:rsidR="00321FEF">
      <w:rPr>
        <w:rFonts w:ascii="Arial" w:hAnsi="Arial"/>
        <w:b/>
        <w:sz w:val="36"/>
      </w:rPr>
      <w:t>&gt;</w:t>
    </w:r>
    <w:r>
      <w:rPr>
        <w:rFonts w:ascii="Arial" w:hAnsi="Arial"/>
        <w:b/>
        <w:sz w:val="36"/>
      </w:rPr>
      <w:fldChar w:fldCharType="end"/>
    </w:r>
  </w:p>
  <w:p w14:paraId="0FAD2AD9" w14:textId="77777777" w:rsidR="00C251DF" w:rsidRDefault="00C251DF">
    <w:pPr>
      <w:pBdr>
        <w:bottom w:val="single" w:sz="6" w:space="1" w:color="auto"/>
      </w:pBdr>
      <w:jc w:val="right"/>
      <w:rPr>
        <w:sz w:val="24"/>
      </w:rPr>
    </w:pPr>
  </w:p>
  <w:p w14:paraId="015172AB"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3800" w14:textId="77777777" w:rsidR="00F86C3B" w:rsidRDefault="00F86C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3BB5FBF9" w14:textId="77777777">
      <w:tc>
        <w:tcPr>
          <w:tcW w:w="6379" w:type="dxa"/>
        </w:tcPr>
        <w:p w14:paraId="62C979D6" w14:textId="4F6C4CC0" w:rsidR="00C251DF" w:rsidRDefault="00000000">
          <w:fldSimple w:instr=" SUBJECT  \* MERGEFORMAT ">
            <w:r w:rsidR="00321FEF">
              <w:t>&lt;</w:t>
            </w:r>
            <w:r w:rsidR="00C0362F">
              <w:t>AE HTML Web-App</w:t>
            </w:r>
            <w:r w:rsidR="00321FEF">
              <w:t>&gt;</w:t>
            </w:r>
          </w:fldSimple>
        </w:p>
      </w:tc>
      <w:tc>
        <w:tcPr>
          <w:tcW w:w="3179" w:type="dxa"/>
        </w:tcPr>
        <w:p w14:paraId="6653E646" w14:textId="77777777" w:rsidR="00C251DF" w:rsidRDefault="00C251DF">
          <w:pPr>
            <w:tabs>
              <w:tab w:val="left" w:pos="1135"/>
            </w:tabs>
            <w:spacing w:before="40"/>
            <w:ind w:right="68"/>
          </w:pPr>
          <w:r>
            <w:t xml:space="preserve"> Version:          &lt;1.0&gt;</w:t>
          </w:r>
        </w:p>
      </w:tc>
    </w:tr>
    <w:tr w:rsidR="00C251DF" w14:paraId="370A8B63" w14:textId="77777777">
      <w:tc>
        <w:tcPr>
          <w:tcW w:w="6379" w:type="dxa"/>
        </w:tcPr>
        <w:p w14:paraId="4F90528D" w14:textId="77777777" w:rsidR="00C251DF" w:rsidRDefault="00000000">
          <w:fldSimple w:instr=" TITLE  \* MERGEFORMAT ">
            <w:r w:rsidR="00321FEF">
              <w:t>Software Development Plan</w:t>
            </w:r>
          </w:fldSimple>
        </w:p>
      </w:tc>
      <w:tc>
        <w:tcPr>
          <w:tcW w:w="3179" w:type="dxa"/>
        </w:tcPr>
        <w:p w14:paraId="6EBBD5EB" w14:textId="77203E08" w:rsidR="00C251DF" w:rsidRDefault="00C251DF">
          <w:r>
            <w:t xml:space="preserve">  Date: &lt;</w:t>
          </w:r>
          <w:r w:rsidR="009A7A82">
            <w:t>09/24/23</w:t>
          </w:r>
          <w:r>
            <w:t>&gt;</w:t>
          </w:r>
        </w:p>
      </w:tc>
    </w:tr>
    <w:tr w:rsidR="00C251DF" w14:paraId="4411F268" w14:textId="77777777">
      <w:tc>
        <w:tcPr>
          <w:tcW w:w="9558" w:type="dxa"/>
          <w:gridSpan w:val="2"/>
        </w:tcPr>
        <w:p w14:paraId="2A9227E9" w14:textId="22DC1855" w:rsidR="00C251DF" w:rsidRDefault="00C251DF">
          <w:r>
            <w:t>&lt;</w:t>
          </w:r>
          <w:r w:rsidR="009A7A82">
            <w:t>pp</w:t>
          </w:r>
          <w:r w:rsidR="00C0362F">
            <w:t xml:space="preserve"> </w:t>
          </w:r>
          <w:r>
            <w:t>&gt;</w:t>
          </w:r>
        </w:p>
      </w:tc>
    </w:tr>
  </w:tbl>
  <w:p w14:paraId="7F8D54AC"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4DA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EFB2EB4"/>
    <w:multiLevelType w:val="hybridMultilevel"/>
    <w:tmpl w:val="92DA3350"/>
    <w:lvl w:ilvl="0" w:tplc="BC5235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A239E1"/>
    <w:multiLevelType w:val="multilevel"/>
    <w:tmpl w:val="32A0B5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02949600">
    <w:abstractNumId w:val="0"/>
  </w:num>
  <w:num w:numId="2" w16cid:durableId="19592959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36240988">
    <w:abstractNumId w:val="38"/>
  </w:num>
  <w:num w:numId="4" w16cid:durableId="1922786369">
    <w:abstractNumId w:val="6"/>
  </w:num>
  <w:num w:numId="5" w16cid:durableId="1621183350">
    <w:abstractNumId w:val="11"/>
  </w:num>
  <w:num w:numId="6" w16cid:durableId="819611331">
    <w:abstractNumId w:val="31"/>
  </w:num>
  <w:num w:numId="7" w16cid:durableId="1922450471">
    <w:abstractNumId w:val="37"/>
  </w:num>
  <w:num w:numId="8" w16cid:durableId="1474181799">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472481748">
    <w:abstractNumId w:val="34"/>
  </w:num>
  <w:num w:numId="10" w16cid:durableId="360741228">
    <w:abstractNumId w:val="32"/>
  </w:num>
  <w:num w:numId="11" w16cid:durableId="2077051760">
    <w:abstractNumId w:val="4"/>
  </w:num>
  <w:num w:numId="12" w16cid:durableId="1363483685">
    <w:abstractNumId w:val="21"/>
  </w:num>
  <w:num w:numId="13" w16cid:durableId="1905798442">
    <w:abstractNumId w:val="43"/>
  </w:num>
  <w:num w:numId="14" w16cid:durableId="1836532584">
    <w:abstractNumId w:val="30"/>
  </w:num>
  <w:num w:numId="15" w16cid:durableId="863132797">
    <w:abstractNumId w:val="29"/>
  </w:num>
  <w:num w:numId="16" w16cid:durableId="20541838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519463124">
    <w:abstractNumId w:val="2"/>
  </w:num>
  <w:num w:numId="18" w16cid:durableId="900948313">
    <w:abstractNumId w:val="41"/>
  </w:num>
  <w:num w:numId="19" w16cid:durableId="1420831815">
    <w:abstractNumId w:val="7"/>
  </w:num>
  <w:num w:numId="20" w16cid:durableId="1447460682">
    <w:abstractNumId w:val="22"/>
  </w:num>
  <w:num w:numId="21" w16cid:durableId="460075020">
    <w:abstractNumId w:val="20"/>
  </w:num>
  <w:num w:numId="22" w16cid:durableId="1951426987">
    <w:abstractNumId w:val="40"/>
  </w:num>
  <w:num w:numId="23" w16cid:durableId="623659142">
    <w:abstractNumId w:val="19"/>
  </w:num>
  <w:num w:numId="24" w16cid:durableId="283196289">
    <w:abstractNumId w:val="13"/>
  </w:num>
  <w:num w:numId="25" w16cid:durableId="371227877">
    <w:abstractNumId w:val="39"/>
  </w:num>
  <w:num w:numId="26" w16cid:durableId="709917015">
    <w:abstractNumId w:val="26"/>
  </w:num>
  <w:num w:numId="27" w16cid:durableId="1170606271">
    <w:abstractNumId w:val="16"/>
  </w:num>
  <w:num w:numId="28" w16cid:durableId="1158688216">
    <w:abstractNumId w:val="24"/>
  </w:num>
  <w:num w:numId="29" w16cid:durableId="1871188659">
    <w:abstractNumId w:val="18"/>
  </w:num>
  <w:num w:numId="30" w16cid:durableId="507603282">
    <w:abstractNumId w:val="36"/>
  </w:num>
  <w:num w:numId="31" w16cid:durableId="1157066232">
    <w:abstractNumId w:val="12"/>
  </w:num>
  <w:num w:numId="32" w16cid:durableId="380905018">
    <w:abstractNumId w:val="10"/>
  </w:num>
  <w:num w:numId="33" w16cid:durableId="783690527">
    <w:abstractNumId w:val="8"/>
  </w:num>
  <w:num w:numId="34" w16cid:durableId="1997227353">
    <w:abstractNumId w:val="33"/>
  </w:num>
  <w:num w:numId="35" w16cid:durableId="856232751">
    <w:abstractNumId w:val="17"/>
  </w:num>
  <w:num w:numId="36" w16cid:durableId="392390078">
    <w:abstractNumId w:val="25"/>
  </w:num>
  <w:num w:numId="37" w16cid:durableId="1812408779">
    <w:abstractNumId w:val="5"/>
  </w:num>
  <w:num w:numId="38" w16cid:durableId="2020349045">
    <w:abstractNumId w:val="28"/>
  </w:num>
  <w:num w:numId="39" w16cid:durableId="1858735909">
    <w:abstractNumId w:val="14"/>
  </w:num>
  <w:num w:numId="40" w16cid:durableId="761032965">
    <w:abstractNumId w:val="3"/>
  </w:num>
  <w:num w:numId="41" w16cid:durableId="645014131">
    <w:abstractNumId w:val="35"/>
  </w:num>
  <w:num w:numId="42" w16cid:durableId="1494369892">
    <w:abstractNumId w:val="44"/>
  </w:num>
  <w:num w:numId="43" w16cid:durableId="1006175996">
    <w:abstractNumId w:val="23"/>
  </w:num>
  <w:num w:numId="44" w16cid:durableId="517818841">
    <w:abstractNumId w:val="42"/>
  </w:num>
  <w:num w:numId="45" w16cid:durableId="1308049004">
    <w:abstractNumId w:val="9"/>
  </w:num>
  <w:num w:numId="46" w16cid:durableId="1386685434">
    <w:abstractNumId w:val="15"/>
  </w:num>
  <w:num w:numId="47" w16cid:durableId="7189390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EF"/>
    <w:rsid w:val="000171B7"/>
    <w:rsid w:val="00034E99"/>
    <w:rsid w:val="000A69FD"/>
    <w:rsid w:val="000B6222"/>
    <w:rsid w:val="000B6DF5"/>
    <w:rsid w:val="001139CD"/>
    <w:rsid w:val="00120355"/>
    <w:rsid w:val="0013057D"/>
    <w:rsid w:val="00140798"/>
    <w:rsid w:val="00154080"/>
    <w:rsid w:val="001553C5"/>
    <w:rsid w:val="00163F63"/>
    <w:rsid w:val="0018153B"/>
    <w:rsid w:val="001968FC"/>
    <w:rsid w:val="001B6516"/>
    <w:rsid w:val="001C4B0F"/>
    <w:rsid w:val="001D01F3"/>
    <w:rsid w:val="001D472E"/>
    <w:rsid w:val="001E1EEB"/>
    <w:rsid w:val="001E2D92"/>
    <w:rsid w:val="00210CED"/>
    <w:rsid w:val="00216483"/>
    <w:rsid w:val="002358D9"/>
    <w:rsid w:val="0023771E"/>
    <w:rsid w:val="002443CB"/>
    <w:rsid w:val="00260656"/>
    <w:rsid w:val="002671E9"/>
    <w:rsid w:val="00275EC6"/>
    <w:rsid w:val="00280910"/>
    <w:rsid w:val="00295B20"/>
    <w:rsid w:val="002B13F2"/>
    <w:rsid w:val="002B441E"/>
    <w:rsid w:val="002B53C8"/>
    <w:rsid w:val="002E11E9"/>
    <w:rsid w:val="00321FEF"/>
    <w:rsid w:val="003221E2"/>
    <w:rsid w:val="00332A7D"/>
    <w:rsid w:val="00386906"/>
    <w:rsid w:val="003B041A"/>
    <w:rsid w:val="004066B1"/>
    <w:rsid w:val="00435892"/>
    <w:rsid w:val="00443638"/>
    <w:rsid w:val="00457565"/>
    <w:rsid w:val="00474A0F"/>
    <w:rsid w:val="0048383F"/>
    <w:rsid w:val="004908E0"/>
    <w:rsid w:val="00495BAD"/>
    <w:rsid w:val="004B0EAB"/>
    <w:rsid w:val="004C66F8"/>
    <w:rsid w:val="004D03D4"/>
    <w:rsid w:val="0050096B"/>
    <w:rsid w:val="00514EDE"/>
    <w:rsid w:val="00525A74"/>
    <w:rsid w:val="005321B2"/>
    <w:rsid w:val="00566D78"/>
    <w:rsid w:val="005A13AA"/>
    <w:rsid w:val="005B0E8D"/>
    <w:rsid w:val="005B3516"/>
    <w:rsid w:val="005D284D"/>
    <w:rsid w:val="00627C2A"/>
    <w:rsid w:val="006311C0"/>
    <w:rsid w:val="00652742"/>
    <w:rsid w:val="006546DA"/>
    <w:rsid w:val="00661C0E"/>
    <w:rsid w:val="006834D5"/>
    <w:rsid w:val="0068385E"/>
    <w:rsid w:val="006A0126"/>
    <w:rsid w:val="006B321C"/>
    <w:rsid w:val="006C2434"/>
    <w:rsid w:val="006E364F"/>
    <w:rsid w:val="006F723E"/>
    <w:rsid w:val="00700C44"/>
    <w:rsid w:val="00702187"/>
    <w:rsid w:val="00705DB2"/>
    <w:rsid w:val="007112B4"/>
    <w:rsid w:val="00722E94"/>
    <w:rsid w:val="00740C10"/>
    <w:rsid w:val="00743045"/>
    <w:rsid w:val="00743A0D"/>
    <w:rsid w:val="00760F97"/>
    <w:rsid w:val="007956E2"/>
    <w:rsid w:val="007A3CD5"/>
    <w:rsid w:val="007A523C"/>
    <w:rsid w:val="007B1E6D"/>
    <w:rsid w:val="007B4CC0"/>
    <w:rsid w:val="007D15AE"/>
    <w:rsid w:val="007E3F4B"/>
    <w:rsid w:val="007F34A4"/>
    <w:rsid w:val="007F429B"/>
    <w:rsid w:val="0080021E"/>
    <w:rsid w:val="00803F08"/>
    <w:rsid w:val="008043A5"/>
    <w:rsid w:val="00805A95"/>
    <w:rsid w:val="00810BB8"/>
    <w:rsid w:val="00822329"/>
    <w:rsid w:val="0082647E"/>
    <w:rsid w:val="008270A9"/>
    <w:rsid w:val="008547AE"/>
    <w:rsid w:val="0086056A"/>
    <w:rsid w:val="00865657"/>
    <w:rsid w:val="00872CD9"/>
    <w:rsid w:val="00872D01"/>
    <w:rsid w:val="008744C5"/>
    <w:rsid w:val="008B2A98"/>
    <w:rsid w:val="008C0A1B"/>
    <w:rsid w:val="008D517E"/>
    <w:rsid w:val="008F0C68"/>
    <w:rsid w:val="00932F70"/>
    <w:rsid w:val="00977110"/>
    <w:rsid w:val="00985094"/>
    <w:rsid w:val="00993E47"/>
    <w:rsid w:val="009A5792"/>
    <w:rsid w:val="009A7A82"/>
    <w:rsid w:val="009C1509"/>
    <w:rsid w:val="009D0A9A"/>
    <w:rsid w:val="009D52C7"/>
    <w:rsid w:val="009E1982"/>
    <w:rsid w:val="009F1447"/>
    <w:rsid w:val="00A037A1"/>
    <w:rsid w:val="00A07134"/>
    <w:rsid w:val="00A15583"/>
    <w:rsid w:val="00A25901"/>
    <w:rsid w:val="00A33152"/>
    <w:rsid w:val="00A40137"/>
    <w:rsid w:val="00A56B54"/>
    <w:rsid w:val="00A76A99"/>
    <w:rsid w:val="00A84132"/>
    <w:rsid w:val="00AC04BE"/>
    <w:rsid w:val="00AC759D"/>
    <w:rsid w:val="00AE30CB"/>
    <w:rsid w:val="00B07EDE"/>
    <w:rsid w:val="00B156DA"/>
    <w:rsid w:val="00B17631"/>
    <w:rsid w:val="00B26192"/>
    <w:rsid w:val="00B4201B"/>
    <w:rsid w:val="00B74259"/>
    <w:rsid w:val="00B80E6C"/>
    <w:rsid w:val="00B815C5"/>
    <w:rsid w:val="00B82549"/>
    <w:rsid w:val="00B85271"/>
    <w:rsid w:val="00BD5B6E"/>
    <w:rsid w:val="00BE07CE"/>
    <w:rsid w:val="00BE4D64"/>
    <w:rsid w:val="00BF7022"/>
    <w:rsid w:val="00C0362F"/>
    <w:rsid w:val="00C20E61"/>
    <w:rsid w:val="00C251DF"/>
    <w:rsid w:val="00C26778"/>
    <w:rsid w:val="00C35FE3"/>
    <w:rsid w:val="00C37024"/>
    <w:rsid w:val="00C56DDC"/>
    <w:rsid w:val="00C60500"/>
    <w:rsid w:val="00CA0D44"/>
    <w:rsid w:val="00CC557E"/>
    <w:rsid w:val="00CE681D"/>
    <w:rsid w:val="00CF7637"/>
    <w:rsid w:val="00D340B9"/>
    <w:rsid w:val="00D340BC"/>
    <w:rsid w:val="00D41F8A"/>
    <w:rsid w:val="00D433F6"/>
    <w:rsid w:val="00D60312"/>
    <w:rsid w:val="00D611EC"/>
    <w:rsid w:val="00D84F0F"/>
    <w:rsid w:val="00DE61A3"/>
    <w:rsid w:val="00DE6FEB"/>
    <w:rsid w:val="00DF064C"/>
    <w:rsid w:val="00E26607"/>
    <w:rsid w:val="00E270A2"/>
    <w:rsid w:val="00E56D23"/>
    <w:rsid w:val="00E62948"/>
    <w:rsid w:val="00E918C5"/>
    <w:rsid w:val="00EA52E7"/>
    <w:rsid w:val="00EA7FAB"/>
    <w:rsid w:val="00ED5807"/>
    <w:rsid w:val="00EE6898"/>
    <w:rsid w:val="00F23609"/>
    <w:rsid w:val="00F266A6"/>
    <w:rsid w:val="00F37C71"/>
    <w:rsid w:val="00F534FB"/>
    <w:rsid w:val="00F6145B"/>
    <w:rsid w:val="00F86C3B"/>
    <w:rsid w:val="00F91899"/>
    <w:rsid w:val="00F965E1"/>
    <w:rsid w:val="00FB63C0"/>
    <w:rsid w:val="00FC0F3F"/>
    <w:rsid w:val="00FD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4BE5D"/>
  <w15:chartTrackingRefBased/>
  <w15:docId w15:val="{4FD4BEE9-2EBE-F142-8BE9-30F3971D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3221E2"/>
    <w:rPr>
      <w:color w:val="605E5C"/>
      <w:shd w:val="clear" w:color="auto" w:fill="E1DFDD"/>
    </w:rPr>
  </w:style>
  <w:style w:type="paragraph" w:styleId="ListParagraph">
    <w:name w:val="List Paragraph"/>
    <w:basedOn w:val="Normal"/>
    <w:uiPriority w:val="34"/>
    <w:qFormat/>
    <w:rsid w:val="0032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43590">
      <w:bodyDiv w:val="1"/>
      <w:marLeft w:val="0"/>
      <w:marRight w:val="0"/>
      <w:marTop w:val="0"/>
      <w:marBottom w:val="0"/>
      <w:divBdr>
        <w:top w:val="none" w:sz="0" w:space="0" w:color="auto"/>
        <w:left w:val="none" w:sz="0" w:space="0" w:color="auto"/>
        <w:bottom w:val="none" w:sz="0" w:space="0" w:color="auto"/>
        <w:right w:val="none" w:sz="0" w:space="0" w:color="auto"/>
      </w:divBdr>
    </w:div>
    <w:div w:id="18753436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 TargetMode="External"/><Relationship Id="rId18" Type="http://schemas.openxmlformats.org/officeDocument/2006/relationships/hyperlink" Target="https://github.com/jomo1217"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github.com/spnkrrr"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zachwillingham"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github.com/jomo1217" TargetMode="External"/><Relationship Id="rId20" Type="http://schemas.openxmlformats.org/officeDocument/2006/relationships/hyperlink" Target="https://github.com/willbt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github.com/zmanna/SoftwareEngineering" TargetMode="External"/><Relationship Id="rId23" Type="http://schemas.openxmlformats.org/officeDocument/2006/relationships/hyperlink" Target="..\..\..\process\workers\wk_any.ht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zachwillingha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zmanna/SoftwareEngineering" TargetMode="External"/><Relationship Id="rId22" Type="http://schemas.openxmlformats.org/officeDocument/2006/relationships/hyperlink" Target="https://github.com/matthewsullivan1" TargetMode="Externa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nz/workspaces/ku/software%20engineering/project1/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48</TotalTime>
  <Pages>12</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18356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Microsoft Office User</dc:creator>
  <cp:keywords/>
  <dc:description/>
  <cp:lastModifiedBy>Zutshi, Aryamann</cp:lastModifiedBy>
  <cp:revision>5</cp:revision>
  <cp:lastPrinted>1900-01-01T06:00:00Z</cp:lastPrinted>
  <dcterms:created xsi:type="dcterms:W3CDTF">2023-09-25T03:16:00Z</dcterms:created>
  <dcterms:modified xsi:type="dcterms:W3CDTF">2023-09-28T00:45:00Z</dcterms:modified>
</cp:coreProperties>
</file>